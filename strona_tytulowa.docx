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10702" w14:textId="77777777" w:rsidR="009A6F3B" w:rsidRPr="00B965A8" w:rsidRDefault="009A6F3B" w:rsidP="009A6F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65A8">
        <w:rPr>
          <w:rFonts w:ascii="Times New Roman" w:hAnsi="Times New Roman" w:cs="Times New Roman"/>
          <w:b/>
          <w:sz w:val="24"/>
          <w:szCs w:val="24"/>
          <w:u w:val="single"/>
        </w:rPr>
        <w:t xml:space="preserve">Strona tytułowa </w:t>
      </w:r>
    </w:p>
    <w:bookmarkStart w:id="0" w:name="_Hlk114834946" w:displacedByCustomXml="next"/>
    <w:sdt>
      <w:sdt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alias w:val="Stadium"/>
        <w:tag w:val="Stadium"/>
        <w:id w:val="47942663"/>
        <w:lock w:val="sdtLocked"/>
        <w:placeholder>
          <w:docPart w:val="DefaultPlaceholder_22675704"/>
        </w:placeholder>
        <w:dropDownList>
          <w:listItem w:value="Wybierz element."/>
          <w:listItem w:displayText="PROJEKT ARCHITEKTONICZNO-BUDOWLANY" w:value="PROJEKT ARCHITEKTONICZNO-BUDOWLANY"/>
          <w:listItem w:displayText="PROJEKT ZAGOSPODAROWANIA TERENU" w:value="PROJEKT ZAGOSPODAROWANIA TERENU"/>
          <w:listItem w:displayText="PROJEKT TECHNICZNY" w:value="PROJEKT TECHNICZNY"/>
        </w:dropDownList>
      </w:sdtPr>
      <w:sdtEndPr/>
      <w:sdtContent>
        <w:p w14:paraId="44C6B3E3" w14:textId="77777777" w:rsidR="00F70572" w:rsidRPr="00B965A8" w:rsidRDefault="004F38A0" w:rsidP="009A6F3B">
          <w:pPr>
            <w:rPr>
              <w:rFonts w:ascii="Times New Roman" w:eastAsia="Times New Roman" w:hAnsi="Times New Roman" w:cs="Times New Roman"/>
              <w:b/>
              <w:bCs/>
              <w:iCs/>
              <w:sz w:val="24"/>
              <w:szCs w:val="24"/>
              <w:lang w:eastAsia="pl-PL"/>
            </w:rPr>
          </w:pPr>
          <w:r w:rsidRPr="00B965A8">
            <w:rPr>
              <w:rFonts w:ascii="Times New Roman" w:eastAsia="Times New Roman" w:hAnsi="Times New Roman" w:cs="Times New Roman"/>
              <w:b/>
              <w:bCs/>
              <w:iCs/>
              <w:sz w:val="24"/>
              <w:szCs w:val="24"/>
              <w:lang w:eastAsia="pl-PL"/>
            </w:rPr>
            <w:t>PROJEKT ARCHITEKTONICZNO-BUDOWLANY</w:t>
          </w:r>
        </w:p>
      </w:sdtContent>
    </w:sdt>
    <w:bookmarkEnd w:id="0"/>
    <w:p w14:paraId="15EFF557" w14:textId="77777777" w:rsidR="009A6F3B" w:rsidRPr="00B965A8" w:rsidRDefault="009A6F3B" w:rsidP="009A6F3B">
      <w:pPr>
        <w:tabs>
          <w:tab w:val="left" w:pos="709"/>
        </w:tabs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</w:pPr>
    </w:p>
    <w:p w14:paraId="31A3D755" w14:textId="77777777" w:rsidR="00741ABF" w:rsidRPr="00B965A8" w:rsidRDefault="00741ABF" w:rsidP="00C2135C">
      <w:pPr>
        <w:tabs>
          <w:tab w:val="left" w:pos="709"/>
        </w:tabs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</w:pPr>
      <w:r w:rsidRPr="00B965A8"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  <w:t>NAZWA ZAMIERZENIA BUDOWLANEGO:</w:t>
      </w:r>
    </w:p>
    <w:p w14:paraId="7588B1B7" w14:textId="77777777" w:rsidR="00DA53B5" w:rsidRPr="00B965A8" w:rsidRDefault="00E245AE" w:rsidP="00B965A8">
      <w:pPr>
        <w:jc w:val="left"/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</w:pPr>
      <w:r w:rsidRPr="00B965A8"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  <w:t>…</w:t>
      </w:r>
    </w:p>
    <w:p w14:paraId="1816B185" w14:textId="77777777" w:rsidR="00741ABF" w:rsidRPr="00B965A8" w:rsidRDefault="00741ABF" w:rsidP="00C57F2B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</w:pPr>
      <w:r w:rsidRPr="00B965A8"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  <w:t>ADRES</w:t>
      </w:r>
      <w:r w:rsidR="005A6C33" w:rsidRPr="00B965A8"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  <w:t xml:space="preserve"> I KATEGORIA OBIEKTU BUDOWLANEGO:</w:t>
      </w:r>
    </w:p>
    <w:p w14:paraId="39A4EE7E" w14:textId="77777777" w:rsidR="003F7DD1" w:rsidRPr="00B965A8" w:rsidRDefault="00E245AE" w:rsidP="003F7DD1">
      <w:pPr>
        <w:tabs>
          <w:tab w:val="left" w:pos="70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p w14:paraId="075E33F0" w14:textId="77777777" w:rsidR="003F7DD1" w:rsidRPr="00B965A8" w:rsidRDefault="003F7DD1" w:rsidP="003F7DD1">
      <w:pPr>
        <w:tabs>
          <w:tab w:val="left" w:pos="70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kategoria </w:t>
      </w:r>
      <w:r w:rsidR="0029057B"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obiektu budowlanego</w:t>
      </w:r>
    </w:p>
    <w:p w14:paraId="43FB41B3" w14:textId="77777777" w:rsidR="003F7DD1" w:rsidRPr="00B965A8" w:rsidRDefault="00DA53B5" w:rsidP="003F7DD1">
      <w:pPr>
        <w:tabs>
          <w:tab w:val="left" w:pos="70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t>identyfikator działki ewidencyjnej</w:t>
      </w:r>
      <w:r w:rsidR="003F7DD1"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pl-PL"/>
          </w:rPr>
          <w:alias w:val="Jednostka ewidencyjna"/>
          <w:tag w:val="Firma"/>
          <w:id w:val="155450790"/>
          <w:placeholder>
            <w:docPart w:val="66CE9B9F8B9648F8A46A8D4AA8CD3B0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245AE" w:rsidRPr="00B965A8">
            <w:rPr>
              <w:rFonts w:ascii="Times New Roman" w:eastAsia="Times New Roman" w:hAnsi="Times New Roman" w:cs="Times New Roman"/>
              <w:b/>
              <w:sz w:val="24"/>
              <w:szCs w:val="24"/>
              <w:lang w:eastAsia="pl-PL"/>
            </w:rPr>
            <w:t>JEDN. EWID.</w:t>
          </w:r>
        </w:sdtContent>
      </w:sdt>
    </w:p>
    <w:p w14:paraId="19143CC2" w14:textId="77777777" w:rsidR="00741ABF" w:rsidRPr="00B965A8" w:rsidRDefault="00741ABF" w:rsidP="00C2135C">
      <w:pPr>
        <w:tabs>
          <w:tab w:val="left" w:pos="709"/>
        </w:tabs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</w:p>
    <w:p w14:paraId="386B91F4" w14:textId="77777777" w:rsidR="003F7DD1" w:rsidRPr="00B965A8" w:rsidRDefault="00741ABF" w:rsidP="003F7DD1">
      <w:pPr>
        <w:tabs>
          <w:tab w:val="left" w:pos="70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5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INWESTOR</w:t>
      </w:r>
      <w:r w:rsidRPr="00B965A8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  <w:r w:rsidR="00295A62"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245AE" w:rsidRPr="00B965A8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p w14:paraId="11CB0F51" w14:textId="77777777" w:rsidR="002C6F43" w:rsidRPr="00E245AE" w:rsidRDefault="002C6F43" w:rsidP="00C57F2B">
      <w:pPr>
        <w:rPr>
          <w:sz w:val="18"/>
          <w:szCs w:val="18"/>
        </w:rPr>
      </w:pPr>
    </w:p>
    <w:tbl>
      <w:tblPr>
        <w:tblW w:w="10064" w:type="dxa"/>
        <w:tblInd w:w="7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76"/>
        <w:gridCol w:w="6379"/>
        <w:gridCol w:w="992"/>
        <w:gridCol w:w="1417"/>
      </w:tblGrid>
      <w:tr w:rsidR="00C57F2B" w:rsidRPr="007D4039" w14:paraId="58AE8913" w14:textId="77777777" w:rsidTr="008127FD">
        <w:trPr>
          <w:cantSplit/>
          <w:trHeight w:hRule="exact" w:val="400"/>
        </w:trPr>
        <w:tc>
          <w:tcPr>
            <w:tcW w:w="1276" w:type="dxa"/>
            <w:tcBorders>
              <w:top w:val="double" w:sz="6" w:space="0" w:color="auto"/>
              <w:bottom w:val="nil"/>
              <w:right w:val="double" w:sz="6" w:space="0" w:color="auto"/>
            </w:tcBorders>
            <w:shd w:val="clear" w:color="auto" w:fill="CCCCCC"/>
            <w:vAlign w:val="center"/>
          </w:tcPr>
          <w:p w14:paraId="36174974" w14:textId="77777777" w:rsidR="00C57F2B" w:rsidRPr="007D4039" w:rsidRDefault="00C57F2B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>Branża</w:t>
            </w:r>
          </w:p>
        </w:tc>
        <w:tc>
          <w:tcPr>
            <w:tcW w:w="637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CCCCCC"/>
            <w:vAlign w:val="center"/>
          </w:tcPr>
          <w:p w14:paraId="3669B55E" w14:textId="77777777" w:rsidR="00C57F2B" w:rsidRPr="007D4039" w:rsidRDefault="00C57F2B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>Imię i nazwisko/Nr uprawnień/specjalność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double" w:sz="6" w:space="0" w:color="auto"/>
              <w:right w:val="double" w:sz="4" w:space="0" w:color="auto"/>
            </w:tcBorders>
            <w:shd w:val="clear" w:color="auto" w:fill="CCCCCC"/>
            <w:vAlign w:val="center"/>
          </w:tcPr>
          <w:p w14:paraId="105FA2E7" w14:textId="77777777" w:rsidR="00C57F2B" w:rsidRPr="007D4039" w:rsidRDefault="00C57F2B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 xml:space="preserve">Data  </w:t>
            </w:r>
          </w:p>
        </w:tc>
        <w:tc>
          <w:tcPr>
            <w:tcW w:w="1417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</w:tcBorders>
            <w:shd w:val="clear" w:color="auto" w:fill="CCCCCC"/>
            <w:vAlign w:val="center"/>
          </w:tcPr>
          <w:p w14:paraId="3FF943E5" w14:textId="77777777" w:rsidR="00C57F2B" w:rsidRPr="007D4039" w:rsidRDefault="00C57F2B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>Podpis</w:t>
            </w:r>
          </w:p>
        </w:tc>
      </w:tr>
      <w:tr w:rsidR="00C57F2B" w:rsidRPr="007D4039" w14:paraId="4CF6D9E1" w14:textId="77777777" w:rsidTr="00E53E35">
        <w:trPr>
          <w:cantSplit/>
          <w:trHeight w:hRule="exact" w:val="2020"/>
        </w:trPr>
        <w:tc>
          <w:tcPr>
            <w:tcW w:w="1276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ACD726C" w14:textId="77777777" w:rsidR="00C57F2B" w:rsidRPr="007D4039" w:rsidRDefault="00E245AE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Architektura</w:t>
            </w:r>
          </w:p>
        </w:tc>
        <w:tc>
          <w:tcPr>
            <w:tcW w:w="637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</w:tcPr>
          <w:p w14:paraId="76AB6EE0" w14:textId="77777777" w:rsidR="00C57F2B" w:rsidRPr="00155386" w:rsidRDefault="00C57F2B" w:rsidP="00C57F2B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</w:t>
            </w:r>
            <w:r w:rsidR="001B7982"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29C978D1" w14:textId="2FD10DB5" w:rsidR="00E245AE" w:rsidRDefault="004C4CD8" w:rsidP="00C57F2B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  <w:t>[[projektant]]</w:t>
            </w:r>
          </w:p>
          <w:p w14:paraId="312CC411" w14:textId="77777777" w:rsidR="00B965A8" w:rsidRPr="00155386" w:rsidRDefault="00B965A8" w:rsidP="00C57F2B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1D6A875C" w14:textId="77777777" w:rsidR="00C57F2B" w:rsidRPr="00155386" w:rsidRDefault="001B3E95" w:rsidP="00C57F2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</w:t>
            </w:r>
            <w:r w:rsidR="001B7982"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/a</w:t>
            </w:r>
            <w:r w:rsidR="00C57F2B"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:</w:t>
            </w:r>
            <w:bookmarkStart w:id="1" w:name="_GoBack"/>
            <w:bookmarkEnd w:id="1"/>
          </w:p>
          <w:p w14:paraId="1AD79D54" w14:textId="77777777" w:rsidR="001B7982" w:rsidRPr="00155386" w:rsidRDefault="001B7982" w:rsidP="00655D5C">
            <w:pPr>
              <w:jc w:val="left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double" w:sz="6" w:space="0" w:color="auto"/>
              <w:right w:val="double" w:sz="4" w:space="0" w:color="auto"/>
            </w:tcBorders>
            <w:vAlign w:val="center"/>
          </w:tcPr>
          <w:p w14:paraId="5CBB6F3D" w14:textId="77777777" w:rsidR="00FF78CF" w:rsidRPr="001B7982" w:rsidRDefault="00D3377D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155450987"/>
                <w:placeholder>
                  <w:docPart w:val="E47F3FB6137548A19625145A1CBB54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  <w:p w14:paraId="1DA75B31" w14:textId="77777777" w:rsidR="00217812" w:rsidRPr="001B7982" w:rsidRDefault="00217812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38622D16" w14:textId="77777777" w:rsidR="00217812" w:rsidRPr="001B7982" w:rsidRDefault="00217812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29686701" w14:textId="77777777" w:rsidR="00217812" w:rsidRPr="001B7982" w:rsidRDefault="00D3377D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155450990"/>
                <w:placeholder>
                  <w:docPart w:val="75F27064B7F144A0814D83DF06B69E6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</w:tc>
        <w:tc>
          <w:tcPr>
            <w:tcW w:w="1417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</w:tcBorders>
            <w:vAlign w:val="center"/>
          </w:tcPr>
          <w:p w14:paraId="25446C2E" w14:textId="77777777" w:rsidR="00C57F2B" w:rsidRPr="007D4039" w:rsidRDefault="00C57F2B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  <w:tr w:rsidR="001B7982" w:rsidRPr="007D4039" w14:paraId="145961E0" w14:textId="77777777" w:rsidTr="00E53E35">
        <w:trPr>
          <w:cantSplit/>
          <w:trHeight w:hRule="exact" w:val="2119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35117D48" w14:textId="77777777" w:rsidR="001B7982" w:rsidRPr="007D4039" w:rsidRDefault="00E245AE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Konstrukcja</w:t>
            </w:r>
          </w:p>
        </w:tc>
        <w:tc>
          <w:tcPr>
            <w:tcW w:w="6379" w:type="dxa"/>
            <w:tcBorders>
              <w:top w:val="double" w:sz="4" w:space="0" w:color="auto"/>
              <w:left w:val="nil"/>
              <w:bottom w:val="double" w:sz="4" w:space="0" w:color="auto"/>
              <w:right w:val="double" w:sz="6" w:space="0" w:color="auto"/>
            </w:tcBorders>
            <w:vAlign w:val="center"/>
          </w:tcPr>
          <w:p w14:paraId="7B000640" w14:textId="77777777" w:rsidR="001B7982" w:rsidRPr="00155386" w:rsidRDefault="001B7982" w:rsidP="001B7982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4AFCAFF3" w14:textId="77777777" w:rsidR="00655D5C" w:rsidRPr="00155386" w:rsidRDefault="00655D5C" w:rsidP="001B7982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</w:p>
          <w:p w14:paraId="5AF6C9ED" w14:textId="77777777" w:rsidR="00E245AE" w:rsidRPr="00155386" w:rsidRDefault="00E245AE" w:rsidP="001B7982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48AD8255" w14:textId="77777777" w:rsidR="001B7982" w:rsidRPr="00155386" w:rsidRDefault="001B7982" w:rsidP="001B7982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Sprawdził/a:</w:t>
            </w:r>
          </w:p>
          <w:p w14:paraId="436DCCAC" w14:textId="77777777" w:rsidR="001B7982" w:rsidRPr="00155386" w:rsidRDefault="001B7982" w:rsidP="00655D5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651BB7F" w14:textId="77777777" w:rsidR="001B7982" w:rsidRPr="001B7982" w:rsidRDefault="00D3377D" w:rsidP="00FF78CF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155451005"/>
                <w:placeholder>
                  <w:docPart w:val="F9475EFB4BDA4B4B8091943CCFD69CAA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  <w:p w14:paraId="6892EF3F" w14:textId="77777777" w:rsidR="001B7982" w:rsidRPr="001B7982" w:rsidRDefault="001B7982" w:rsidP="00FF78CF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67F1243E" w14:textId="77777777" w:rsidR="001B7982" w:rsidRPr="001B7982" w:rsidRDefault="001B7982" w:rsidP="00FF78CF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29084EFE" w14:textId="77777777" w:rsidR="001B7982" w:rsidRPr="001B7982" w:rsidRDefault="00D3377D" w:rsidP="00FF78CF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155451008"/>
                <w:placeholder>
                  <w:docPart w:val="1BE38F6BE2E64337ADAD136597227DEA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ECB3267" w14:textId="77777777" w:rsidR="001B7982" w:rsidRPr="007D4039" w:rsidRDefault="001B7982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  <w:tr w:rsidR="00E245AE" w:rsidRPr="007D4039" w14:paraId="29078A2F" w14:textId="77777777" w:rsidTr="00E53E35">
        <w:trPr>
          <w:cantSplit/>
          <w:trHeight w:hRule="exact" w:val="2119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440C9AA7" w14:textId="77777777" w:rsidR="00E245AE" w:rsidRPr="007D4039" w:rsidRDefault="00E245AE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Instalacje sanitarne</w:t>
            </w:r>
          </w:p>
        </w:tc>
        <w:tc>
          <w:tcPr>
            <w:tcW w:w="6379" w:type="dxa"/>
            <w:tcBorders>
              <w:top w:val="double" w:sz="4" w:space="0" w:color="auto"/>
              <w:left w:val="nil"/>
              <w:bottom w:val="double" w:sz="4" w:space="0" w:color="auto"/>
              <w:right w:val="double" w:sz="6" w:space="0" w:color="auto"/>
            </w:tcBorders>
            <w:vAlign w:val="center"/>
          </w:tcPr>
          <w:p w14:paraId="3295CF10" w14:textId="77777777" w:rsidR="00E245AE" w:rsidRPr="00155386" w:rsidRDefault="00E245AE" w:rsidP="00E245AE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38355CD9" w14:textId="77777777" w:rsidR="00E245AE" w:rsidRPr="00155386" w:rsidRDefault="00E245AE" w:rsidP="00E245AE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7237C7F9" w14:textId="77777777" w:rsidR="00E245AE" w:rsidRPr="00155386" w:rsidRDefault="00E245AE" w:rsidP="00E245AE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60FF7ECF" w14:textId="77777777" w:rsidR="00E245AE" w:rsidRPr="00155386" w:rsidRDefault="00E245AE" w:rsidP="00E245A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Sprawdził/a:</w:t>
            </w:r>
          </w:p>
          <w:p w14:paraId="44B0C602" w14:textId="77777777" w:rsidR="00E245AE" w:rsidRPr="00155386" w:rsidRDefault="00E245AE" w:rsidP="00E245AE">
            <w:pPr>
              <w:jc w:val="left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4CA90967" w14:textId="77777777" w:rsidR="00E245AE" w:rsidRPr="001B7982" w:rsidRDefault="00D3377D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270092070"/>
                <w:placeholder>
                  <w:docPart w:val="F7A563876F734697A1CCFD4E384C0025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  <w:p w14:paraId="0BDA839F" w14:textId="77777777" w:rsidR="00E245AE" w:rsidRPr="001B7982" w:rsidRDefault="00E245AE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58F81E03" w14:textId="77777777" w:rsidR="00E245AE" w:rsidRPr="001B7982" w:rsidRDefault="00E245AE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41A43C38" w14:textId="77777777" w:rsidR="00E245AE" w:rsidRPr="001B7982" w:rsidRDefault="00D3377D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270092071"/>
                <w:placeholder>
                  <w:docPart w:val="CFA8235C41464FF0BFFC7D9645E8EB81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4A71618" w14:textId="77777777" w:rsidR="00E245AE" w:rsidRPr="007D4039" w:rsidRDefault="00E245AE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  <w:tr w:rsidR="00E245AE" w:rsidRPr="007D4039" w14:paraId="39BD6F9D" w14:textId="77777777" w:rsidTr="00E53E35">
        <w:trPr>
          <w:cantSplit/>
          <w:trHeight w:hRule="exact" w:val="2119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214D0365" w14:textId="77777777" w:rsidR="00E245AE" w:rsidRPr="007D4039" w:rsidRDefault="00E245AE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Instalacje elektryczne</w:t>
            </w:r>
          </w:p>
        </w:tc>
        <w:tc>
          <w:tcPr>
            <w:tcW w:w="6379" w:type="dxa"/>
            <w:tcBorders>
              <w:top w:val="double" w:sz="4" w:space="0" w:color="auto"/>
              <w:left w:val="nil"/>
              <w:bottom w:val="double" w:sz="4" w:space="0" w:color="auto"/>
              <w:right w:val="double" w:sz="6" w:space="0" w:color="auto"/>
            </w:tcBorders>
            <w:vAlign w:val="center"/>
          </w:tcPr>
          <w:p w14:paraId="2287F6C3" w14:textId="77777777" w:rsidR="00E245AE" w:rsidRPr="00155386" w:rsidRDefault="00E245AE" w:rsidP="00E245AE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55124BBD" w14:textId="77777777" w:rsidR="00E245AE" w:rsidRPr="00155386" w:rsidRDefault="00E245AE" w:rsidP="00E245AE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</w:p>
          <w:p w14:paraId="39F074A4" w14:textId="77777777" w:rsidR="00E245AE" w:rsidRPr="00155386" w:rsidRDefault="00E245AE" w:rsidP="00E245AE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58B78F65" w14:textId="77777777" w:rsidR="00E245AE" w:rsidRPr="00155386" w:rsidRDefault="00E245AE" w:rsidP="00E245A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Sprawdził/a:</w:t>
            </w:r>
          </w:p>
          <w:p w14:paraId="1504EB0A" w14:textId="77777777" w:rsidR="00E245AE" w:rsidRPr="00155386" w:rsidRDefault="00E245AE" w:rsidP="00E245A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8B98DD6" w14:textId="77777777" w:rsidR="00E245AE" w:rsidRPr="001B7982" w:rsidRDefault="00D3377D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270092072"/>
                <w:placeholder>
                  <w:docPart w:val="B6C83B7120B045E091883D781779DB92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  <w:p w14:paraId="01833538" w14:textId="77777777" w:rsidR="00E245AE" w:rsidRPr="001B7982" w:rsidRDefault="00E245AE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219D5D2B" w14:textId="77777777" w:rsidR="00E245AE" w:rsidRPr="001B7982" w:rsidRDefault="00E245AE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2D0BFA76" w14:textId="77777777" w:rsidR="00E245AE" w:rsidRPr="001B7982" w:rsidRDefault="00D3377D" w:rsidP="00E245AE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sdt>
              <w:sdtPr>
                <w:rPr>
                  <w:rFonts w:ascii="Times New Roman" w:eastAsia="Times New Roman" w:hAnsi="Times New Roman" w:cs="Times New Roman"/>
                  <w:i/>
                  <w:sz w:val="18"/>
                  <w:szCs w:val="18"/>
                  <w:lang w:eastAsia="pl-PL"/>
                </w:rPr>
                <w:alias w:val="Data projektu"/>
                <w:tag w:val="Data opublikowania"/>
                <w:id w:val="270092073"/>
                <w:placeholder>
                  <w:docPart w:val="57FEEF16A8B34E6EA5328B4D3117462E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9-01T00:00:00Z"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245AE"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  <w:lang w:eastAsia="pl-PL"/>
                  </w:rPr>
                  <w:t>01.09.2022</w:t>
                </w:r>
              </w:sdtContent>
            </w:sdt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F945CEB" w14:textId="77777777" w:rsidR="00E245AE" w:rsidRPr="007D4039" w:rsidRDefault="00E245AE" w:rsidP="00C57F2B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</w:tbl>
    <w:p w14:paraId="336F99BA" w14:textId="77777777" w:rsidR="008127FD" w:rsidRDefault="008127FD" w:rsidP="00C2135C">
      <w:pPr>
        <w:tabs>
          <w:tab w:val="left" w:pos="709"/>
        </w:tabs>
        <w:spacing w:before="120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</w:pPr>
    </w:p>
    <w:p w14:paraId="5B69372E" w14:textId="77777777" w:rsidR="00741ABF" w:rsidRDefault="00741ABF" w:rsidP="00C2135C">
      <w:pPr>
        <w:tabs>
          <w:tab w:val="left" w:pos="709"/>
        </w:tabs>
        <w:spacing w:before="120"/>
        <w:jc w:val="center"/>
        <w:rPr>
          <w:rFonts w:ascii="Tahoma" w:eastAsia="Times New Roman" w:hAnsi="Tahoma" w:cs="Tahoma"/>
          <w:i/>
          <w:sz w:val="16"/>
          <w:szCs w:val="16"/>
          <w:lang w:eastAsia="pl-PL"/>
        </w:rPr>
      </w:pPr>
      <w:r w:rsidRPr="00306E84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>Legnica,</w:t>
      </w:r>
      <w:r w:rsidR="00CA118A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sz w:val="20"/>
            <w:szCs w:val="20"/>
            <w:lang w:eastAsia="pl-PL"/>
          </w:rPr>
          <w:alias w:val="Data projektu"/>
          <w:tag w:val="Data opublikowania"/>
          <w:id w:val="155450856"/>
          <w:placeholder>
            <w:docPart w:val="14A5DC3A6A794085BE253C91925C3E8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9-01T00:00:00Z">
            <w:dateFormat w:val="dd.MM.yyyy"/>
            <w:lid w:val="pl-PL"/>
            <w:storeMappedDataAs w:val="dateTime"/>
            <w:calendar w:val="gregorian"/>
          </w:date>
        </w:sdtPr>
        <w:sdtEndPr/>
        <w:sdtContent>
          <w:r w:rsidR="00E245AE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01.09.2022</w:t>
          </w:r>
        </w:sdtContent>
      </w:sdt>
      <w:r w:rsidR="00540A93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>;</w:t>
      </w:r>
      <w:r w:rsidRPr="00540A93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 xml:space="preserve"> nr projektu</w:t>
      </w:r>
      <w:r w:rsidR="00CA118A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sz w:val="20"/>
            <w:szCs w:val="20"/>
            <w:lang w:eastAsia="pl-PL"/>
          </w:rPr>
          <w:alias w:val="Nr projektu"/>
          <w:tag w:val="Firmowy adres e-mail"/>
          <w:id w:val="398423938"/>
          <w:placeholder>
            <w:docPart w:val="09672837B38340BDBFFBB96E312D711D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245AE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[Numer projektu]</w:t>
          </w:r>
        </w:sdtContent>
      </w:sdt>
    </w:p>
    <w:p w14:paraId="6E76CBE8" w14:textId="77777777" w:rsidR="008B0FCF" w:rsidRDefault="008B0FCF">
      <w:pPr>
        <w:sectPr w:rsidR="008B0FCF" w:rsidSect="00CE558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567" w:right="1134" w:bottom="851" w:left="1134" w:header="425" w:footer="120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alias w:val="Stadium"/>
        <w:tag w:val="Stadium"/>
        <w:id w:val="47942678"/>
        <w:placeholder>
          <w:docPart w:val="F2B659892CBB44E58FBD6D728B59B43D"/>
        </w:placeholder>
        <w:dropDownList>
          <w:listItem w:value="Wybierz element."/>
          <w:listItem w:displayText="PROJEKT ARCHITEKTONICZNO-BUDOWLANY" w:value="PROJEKT ARCHITEKTONICZNO-BUDOWLANY"/>
          <w:listItem w:displayText="PROJEKT ZAGOSPODAROWANIA TERENU" w:value="PROJEKT ZAGOSPODAROWANIA TERENU"/>
          <w:listItem w:displayText="PROJEKT TECHNICZNY" w:value="PROJEKT TECHNICZNY"/>
        </w:dropDownList>
      </w:sdtPr>
      <w:sdtEndPr/>
      <w:sdtContent>
        <w:p w14:paraId="5E796835" w14:textId="77777777" w:rsidR="00522A52" w:rsidRPr="00522A52" w:rsidRDefault="002C6F43" w:rsidP="00522A52">
          <w:pPr>
            <w:tabs>
              <w:tab w:val="left" w:pos="709"/>
            </w:tabs>
            <w:jc w:val="left"/>
            <w:rPr>
              <w:rFonts w:ascii="Times New Roman" w:eastAsia="Times New Roman" w:hAnsi="Times New Roman" w:cs="Times New Roman"/>
              <w:b/>
              <w:bCs/>
              <w:iCs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bCs/>
              <w:iCs/>
              <w:sz w:val="24"/>
              <w:szCs w:val="24"/>
            </w:rPr>
            <w:t>PROJEKT ARCHITEKTONICZNO-BUDOWLANY</w:t>
          </w:r>
        </w:p>
      </w:sdtContent>
    </w:sdt>
    <w:p w14:paraId="729FACDE" w14:textId="77777777" w:rsidR="007B5817" w:rsidRDefault="007B5817" w:rsidP="007B5817">
      <w:pPr>
        <w:tabs>
          <w:tab w:val="left" w:pos="709"/>
        </w:tabs>
        <w:jc w:val="left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72B7A4E6" w14:textId="77777777" w:rsidR="007B5817" w:rsidRPr="007B5817" w:rsidRDefault="007B5817" w:rsidP="007B5817">
      <w:pPr>
        <w:tabs>
          <w:tab w:val="left" w:pos="709"/>
        </w:tabs>
        <w:jc w:val="left"/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</w:pPr>
      <w:r w:rsidRPr="007B5817"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  <w:t>OŚWIADCZENIE:</w:t>
      </w:r>
    </w:p>
    <w:p w14:paraId="0A3E0D42" w14:textId="77777777" w:rsidR="007B5817" w:rsidRPr="00BB7FB0" w:rsidRDefault="007B5817" w:rsidP="007B5817">
      <w:pPr>
        <w:tabs>
          <w:tab w:val="left" w:pos="709"/>
        </w:tabs>
        <w:jc w:val="lef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98F60A4" w14:textId="77777777" w:rsidR="00BB7FB0" w:rsidRPr="00FA0C97" w:rsidRDefault="00BB7FB0" w:rsidP="00522A52">
      <w:pPr>
        <w:tabs>
          <w:tab w:val="left" w:pos="709"/>
        </w:tabs>
        <w:jc w:val="left"/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</w:pPr>
      <w:r w:rsidRPr="00BB7FB0">
        <w:rPr>
          <w:rFonts w:ascii="Times New Roman" w:eastAsia="Times New Roman" w:hAnsi="Times New Roman" w:cs="Times New Roman"/>
          <w:sz w:val="24"/>
          <w:szCs w:val="24"/>
          <w:lang w:eastAsia="pl-PL"/>
        </w:rPr>
        <w:t>Zgodnie z Art. 34, ust. 3d, pkt 3 ustawy Prawo budowlane, oświadczam, że</w:t>
      </w:r>
      <w:r w:rsidR="00522A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pl-PL"/>
          </w:rPr>
          <w:id w:val="270092057"/>
          <w:placeholder>
            <w:docPart w:val="DefaultPlaceholder_22675704"/>
          </w:placeholder>
          <w:dropDownList>
            <w:listItem w:value="Wybierz element."/>
            <w:listItem w:displayText="projekt techniczny" w:value="projekt techniczny"/>
            <w:listItem w:displayText="projekt architektoniczno-budowlany" w:value="projekt architektoniczno-budowlany"/>
            <w:listItem w:displayText="projekt zagospodarowania terenu" w:value="projekt zagospodarowania terenu"/>
          </w:dropDownList>
        </w:sdtPr>
        <w:sdtEndPr/>
        <w:sdtContent>
          <w:r w:rsidR="002C6F43" w:rsidRPr="002C6F43">
            <w:rPr>
              <w:rFonts w:ascii="Times New Roman" w:eastAsia="Times New Roman" w:hAnsi="Times New Roman" w:cs="Times New Roman"/>
              <w:b/>
              <w:sz w:val="24"/>
              <w:szCs w:val="24"/>
              <w:lang w:eastAsia="pl-PL"/>
            </w:rPr>
            <w:t>projekt architektoniczno-budowlany</w:t>
          </w:r>
        </w:sdtContent>
      </w:sdt>
      <w:r w:rsidR="00522A5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t xml:space="preserve"> </w:t>
      </w:r>
      <w:r w:rsidRPr="00BB7FB0">
        <w:rPr>
          <w:rFonts w:ascii="Times New Roman" w:eastAsia="Times New Roman" w:hAnsi="Times New Roman" w:cs="Times New Roman"/>
          <w:sz w:val="24"/>
          <w:szCs w:val="24"/>
          <w:lang w:eastAsia="pl-PL"/>
        </w:rPr>
        <w:t>inwestycji:</w:t>
      </w:r>
      <w:r w:rsidR="002C6F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E245AE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(nazwa inwestycji)</w:t>
      </w:r>
      <w:r w:rsidR="00FA0C97" w:rsidRPr="002C6F43"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  <w:t xml:space="preserve">,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alias w:val="Jednostka ewidencyjna"/>
          <w:tag w:val="Firma"/>
          <w:id w:val="398423944"/>
          <w:placeholder>
            <w:docPart w:val="E1D4752D3C9E4BD5906F21E54F948C8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245AE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l-PL"/>
            </w:rPr>
            <w:t>JEDN. EWID.</w:t>
          </w:r>
        </w:sdtContent>
      </w:sdt>
      <w:r w:rsidR="00F3485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,</w:t>
      </w:r>
      <w:r w:rsidR="00522A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BB7FB0">
        <w:rPr>
          <w:rFonts w:ascii="Times New Roman" w:eastAsia="Times New Roman" w:hAnsi="Times New Roman" w:cs="Times New Roman"/>
          <w:sz w:val="24"/>
          <w:szCs w:val="24"/>
          <w:lang w:eastAsia="pl-PL"/>
        </w:rPr>
        <w:t>został sporządzony zgodnie z obowiązującymi przepisami oraz zasadami wiedzy technicznej.</w:t>
      </w:r>
    </w:p>
    <w:p w14:paraId="5C7B27E0" w14:textId="7F407486" w:rsidR="00BB7FB0" w:rsidRDefault="00BB7FB0" w:rsidP="00C2135C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6C32BD8" w14:textId="6875DE59" w:rsidR="00890DA7" w:rsidRDefault="00890DA7" w:rsidP="00C2135C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DFF738" w14:textId="071BCEA1" w:rsidR="00890DA7" w:rsidRDefault="00890DA7" w:rsidP="00C2135C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0D29B34" w14:textId="77777777" w:rsidR="00890DA7" w:rsidRDefault="00890DA7" w:rsidP="00C2135C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10064" w:type="dxa"/>
        <w:tblInd w:w="7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76"/>
        <w:gridCol w:w="6379"/>
        <w:gridCol w:w="992"/>
        <w:gridCol w:w="1417"/>
      </w:tblGrid>
      <w:tr w:rsidR="00890DA7" w:rsidRPr="007D4039" w14:paraId="64C06884" w14:textId="77777777" w:rsidTr="00D41A30">
        <w:trPr>
          <w:cantSplit/>
          <w:trHeight w:hRule="exact" w:val="400"/>
        </w:trPr>
        <w:tc>
          <w:tcPr>
            <w:tcW w:w="1276" w:type="dxa"/>
            <w:tcBorders>
              <w:top w:val="double" w:sz="6" w:space="0" w:color="auto"/>
              <w:bottom w:val="nil"/>
              <w:right w:val="double" w:sz="6" w:space="0" w:color="auto"/>
            </w:tcBorders>
            <w:shd w:val="clear" w:color="auto" w:fill="CCCCCC"/>
            <w:vAlign w:val="center"/>
          </w:tcPr>
          <w:p w14:paraId="19D765D2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>Branża</w:t>
            </w:r>
          </w:p>
        </w:tc>
        <w:tc>
          <w:tcPr>
            <w:tcW w:w="637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CCCCCC"/>
            <w:vAlign w:val="center"/>
          </w:tcPr>
          <w:p w14:paraId="7769ED79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>Imię i nazwisko/Nr uprawnień/specjalność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double" w:sz="6" w:space="0" w:color="auto"/>
              <w:right w:val="double" w:sz="4" w:space="0" w:color="auto"/>
            </w:tcBorders>
            <w:shd w:val="clear" w:color="auto" w:fill="CCCCCC"/>
            <w:vAlign w:val="center"/>
          </w:tcPr>
          <w:p w14:paraId="35C82009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 xml:space="preserve">Data  </w:t>
            </w:r>
          </w:p>
        </w:tc>
        <w:tc>
          <w:tcPr>
            <w:tcW w:w="1417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</w:tcBorders>
            <w:shd w:val="clear" w:color="auto" w:fill="CCCCCC"/>
            <w:vAlign w:val="center"/>
          </w:tcPr>
          <w:p w14:paraId="5981D475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</w:pPr>
            <w:r w:rsidRPr="007D403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l-PL"/>
              </w:rPr>
              <w:t>Podpis</w:t>
            </w:r>
          </w:p>
        </w:tc>
      </w:tr>
      <w:tr w:rsidR="00890DA7" w:rsidRPr="007D4039" w14:paraId="613D2363" w14:textId="77777777" w:rsidTr="00D41A30">
        <w:trPr>
          <w:cantSplit/>
          <w:trHeight w:hRule="exact" w:val="2020"/>
        </w:trPr>
        <w:tc>
          <w:tcPr>
            <w:tcW w:w="1276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4766BE4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Architektura</w:t>
            </w:r>
          </w:p>
        </w:tc>
        <w:tc>
          <w:tcPr>
            <w:tcW w:w="637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</w:tcPr>
          <w:p w14:paraId="0E15DECD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78111132" w14:textId="77777777" w:rsidR="00890DA7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41CDAA3E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0A08E8C4" w14:textId="77777777" w:rsidR="00890DA7" w:rsidRPr="00155386" w:rsidRDefault="00890DA7" w:rsidP="00D41A3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Sprawdził/a:</w:t>
            </w:r>
          </w:p>
          <w:p w14:paraId="12D64B52" w14:textId="77777777" w:rsidR="00890DA7" w:rsidRPr="00155386" w:rsidRDefault="00890DA7" w:rsidP="00D41A30">
            <w:pPr>
              <w:jc w:val="left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double" w:sz="6" w:space="0" w:color="auto"/>
              <w:right w:val="double" w:sz="4" w:space="0" w:color="auto"/>
            </w:tcBorders>
            <w:vAlign w:val="center"/>
          </w:tcPr>
          <w:p w14:paraId="42145165" w14:textId="08F6CDC3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  <w:p w14:paraId="208369E8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6C82B76E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6DC3E21B" w14:textId="7C02E53B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</w:tc>
        <w:tc>
          <w:tcPr>
            <w:tcW w:w="1417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</w:tcBorders>
            <w:vAlign w:val="center"/>
          </w:tcPr>
          <w:p w14:paraId="0EC61C6C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  <w:tr w:rsidR="00890DA7" w:rsidRPr="007D4039" w14:paraId="4E33E282" w14:textId="77777777" w:rsidTr="00D41A30">
        <w:trPr>
          <w:cantSplit/>
          <w:trHeight w:hRule="exact" w:val="2119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01838A19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Konstrukcja</w:t>
            </w:r>
          </w:p>
        </w:tc>
        <w:tc>
          <w:tcPr>
            <w:tcW w:w="6379" w:type="dxa"/>
            <w:tcBorders>
              <w:top w:val="double" w:sz="4" w:space="0" w:color="auto"/>
              <w:left w:val="nil"/>
              <w:bottom w:val="double" w:sz="4" w:space="0" w:color="auto"/>
              <w:right w:val="double" w:sz="6" w:space="0" w:color="auto"/>
            </w:tcBorders>
            <w:vAlign w:val="center"/>
          </w:tcPr>
          <w:p w14:paraId="2E55A199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26252D1F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</w:p>
          <w:p w14:paraId="7B40C8A0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7F5D99D2" w14:textId="77777777" w:rsidR="00890DA7" w:rsidRPr="00155386" w:rsidRDefault="00890DA7" w:rsidP="00D41A3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Sprawdził/a:</w:t>
            </w:r>
          </w:p>
          <w:p w14:paraId="44E300E7" w14:textId="77777777" w:rsidR="00890DA7" w:rsidRPr="00155386" w:rsidRDefault="00890DA7" w:rsidP="00D41A3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53A6823F" w14:textId="418A589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  <w:p w14:paraId="35DF8D0B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5C32B6E3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209EFEC7" w14:textId="678859B4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EA0E9BE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  <w:tr w:rsidR="00890DA7" w:rsidRPr="007D4039" w14:paraId="4CAA1AD3" w14:textId="77777777" w:rsidTr="00D41A30">
        <w:trPr>
          <w:cantSplit/>
          <w:trHeight w:hRule="exact" w:val="2119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37856FD1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Instalacje sanitarne</w:t>
            </w:r>
          </w:p>
        </w:tc>
        <w:tc>
          <w:tcPr>
            <w:tcW w:w="6379" w:type="dxa"/>
            <w:tcBorders>
              <w:top w:val="double" w:sz="4" w:space="0" w:color="auto"/>
              <w:left w:val="nil"/>
              <w:bottom w:val="double" w:sz="4" w:space="0" w:color="auto"/>
              <w:right w:val="double" w:sz="6" w:space="0" w:color="auto"/>
            </w:tcBorders>
            <w:vAlign w:val="center"/>
          </w:tcPr>
          <w:p w14:paraId="151F6F8F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72077120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228BD0F6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68DC3C6A" w14:textId="77777777" w:rsidR="00890DA7" w:rsidRPr="00155386" w:rsidRDefault="00890DA7" w:rsidP="00D41A3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Sprawdził/a:</w:t>
            </w:r>
          </w:p>
          <w:p w14:paraId="6406A08C" w14:textId="77777777" w:rsidR="00890DA7" w:rsidRPr="00155386" w:rsidRDefault="00890DA7" w:rsidP="00D41A30">
            <w:pPr>
              <w:jc w:val="left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D4A063B" w14:textId="1E8E61A0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  <w:p w14:paraId="4BDDEA70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1B779ED6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57152A8B" w14:textId="5AAF73D3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20DF62E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  <w:tr w:rsidR="00890DA7" w:rsidRPr="007D4039" w14:paraId="10D1009D" w14:textId="77777777" w:rsidTr="00D41A30">
        <w:trPr>
          <w:cantSplit/>
          <w:trHeight w:hRule="exact" w:val="2119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34D401DF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l-PL"/>
              </w:rPr>
              <w:t>Instalacje elektryczne</w:t>
            </w:r>
          </w:p>
        </w:tc>
        <w:tc>
          <w:tcPr>
            <w:tcW w:w="6379" w:type="dxa"/>
            <w:tcBorders>
              <w:top w:val="double" w:sz="4" w:space="0" w:color="auto"/>
              <w:left w:val="nil"/>
              <w:bottom w:val="double" w:sz="4" w:space="0" w:color="auto"/>
              <w:right w:val="double" w:sz="6" w:space="0" w:color="auto"/>
            </w:tcBorders>
            <w:vAlign w:val="center"/>
          </w:tcPr>
          <w:p w14:paraId="44588D18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position w:val="-2"/>
                <w:sz w:val="18"/>
                <w:szCs w:val="18"/>
                <w:lang w:eastAsia="pl-PL"/>
              </w:rPr>
              <w:t>Projektował/a</w:t>
            </w:r>
            <w:r w:rsidRPr="00155386"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  <w:t>:</w:t>
            </w:r>
          </w:p>
          <w:p w14:paraId="1429BDB2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position w:val="-2"/>
                <w:sz w:val="18"/>
                <w:szCs w:val="18"/>
                <w:lang w:eastAsia="pl-PL"/>
              </w:rPr>
            </w:pPr>
          </w:p>
          <w:p w14:paraId="205EFF54" w14:textId="77777777" w:rsidR="00890DA7" w:rsidRPr="00155386" w:rsidRDefault="00890DA7" w:rsidP="00D41A30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  <w:lang w:eastAsia="pl-PL"/>
              </w:rPr>
            </w:pPr>
          </w:p>
          <w:p w14:paraId="7775ECB0" w14:textId="77777777" w:rsidR="00890DA7" w:rsidRPr="00155386" w:rsidRDefault="00890DA7" w:rsidP="00D41A3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 w:rsidRPr="00155386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Sprawdził/a:</w:t>
            </w:r>
          </w:p>
          <w:p w14:paraId="02061E77" w14:textId="77777777" w:rsidR="00890DA7" w:rsidRPr="00155386" w:rsidRDefault="00890DA7" w:rsidP="00D41A3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FCB7EE4" w14:textId="0CEFCACE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  <w:p w14:paraId="7CCFCB7E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4ABE895F" w14:textId="77777777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</w:p>
          <w:p w14:paraId="0AA8F13C" w14:textId="374078FE" w:rsidR="00890DA7" w:rsidRPr="001B7982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pl-PL"/>
              </w:rPr>
              <w:t>01.09.2022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E3B379B" w14:textId="77777777" w:rsidR="00890DA7" w:rsidRPr="007D4039" w:rsidRDefault="00890DA7" w:rsidP="00D41A30">
            <w:pP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</w:p>
        </w:tc>
      </w:tr>
    </w:tbl>
    <w:p w14:paraId="7BB5B455" w14:textId="77777777" w:rsidR="00E245AE" w:rsidRDefault="00E245AE" w:rsidP="00C2135C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1D169E" w14:textId="77777777" w:rsidR="00540A93" w:rsidRPr="00BB7FB0" w:rsidRDefault="00540A93" w:rsidP="00C2135C">
      <w:pPr>
        <w:tabs>
          <w:tab w:val="left" w:pos="709"/>
        </w:tabs>
        <w:spacing w:before="120"/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</w:pPr>
    </w:p>
    <w:p w14:paraId="09F982C5" w14:textId="77777777" w:rsidR="002C5C4C" w:rsidRPr="006F09B4" w:rsidRDefault="00540A93" w:rsidP="009D492C">
      <w:pPr>
        <w:tabs>
          <w:tab w:val="left" w:pos="709"/>
        </w:tabs>
        <w:spacing w:before="120"/>
        <w:jc w:val="center"/>
      </w:pPr>
      <w:r w:rsidRPr="00540A93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 xml:space="preserve">Legnica, </w:t>
      </w:r>
      <w:sdt>
        <w:sdtPr>
          <w:rPr>
            <w:rFonts w:ascii="Times New Roman" w:eastAsia="Times New Roman" w:hAnsi="Times New Roman" w:cs="Times New Roman"/>
            <w:i/>
            <w:sz w:val="20"/>
            <w:szCs w:val="20"/>
            <w:lang w:eastAsia="pl-PL"/>
          </w:rPr>
          <w:alias w:val="Data projektu"/>
          <w:tag w:val="Data opublikowania"/>
          <w:id w:val="399673442"/>
          <w:placeholder>
            <w:docPart w:val="21AF798E2D28498486306F4C7918778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9-01T00:00:00Z">
            <w:dateFormat w:val="dd.MM.yyyy"/>
            <w:lid w:val="pl-PL"/>
            <w:storeMappedDataAs w:val="dateTime"/>
            <w:calendar w:val="gregorian"/>
          </w:date>
        </w:sdtPr>
        <w:sdtEndPr/>
        <w:sdtContent>
          <w:r w:rsidR="00E245AE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01.09.2022</w:t>
          </w:r>
        </w:sdtContent>
      </w:sdt>
      <w:r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>;</w:t>
      </w:r>
      <w:r w:rsidRPr="00540A93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 xml:space="preserve"> nr projektu</w:t>
      </w:r>
      <w:r w:rsidR="00CA118A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sz w:val="20"/>
            <w:szCs w:val="20"/>
            <w:lang w:eastAsia="pl-PL"/>
          </w:rPr>
          <w:alias w:val="Nr projektu"/>
          <w:tag w:val="Firmowy adres e-mail"/>
          <w:id w:val="399673443"/>
          <w:placeholder>
            <w:docPart w:val="6E9CC5A910F34734952DE621F5053F74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245AE" w:rsidRPr="00540A93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[</w:t>
          </w:r>
          <w:r w:rsidR="00E245AE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Numer projektu</w:t>
          </w:r>
          <w:r w:rsidR="00E245AE" w:rsidRPr="00540A93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]</w:t>
          </w:r>
        </w:sdtContent>
      </w:sdt>
    </w:p>
    <w:sectPr w:rsidR="002C5C4C" w:rsidRPr="006F09B4" w:rsidSect="00540A93">
      <w:headerReference w:type="default" r:id="rId15"/>
      <w:type w:val="oddPage"/>
      <w:pgSz w:w="11906" w:h="16838" w:code="9"/>
      <w:pgMar w:top="567" w:right="1134" w:bottom="851" w:left="1134" w:header="425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A075C" w14:textId="77777777" w:rsidR="00D3377D" w:rsidRDefault="00D3377D" w:rsidP="00571E97">
      <w:r>
        <w:separator/>
      </w:r>
    </w:p>
  </w:endnote>
  <w:endnote w:type="continuationSeparator" w:id="0">
    <w:p w14:paraId="26B78694" w14:textId="77777777" w:rsidR="00D3377D" w:rsidRDefault="00D3377D" w:rsidP="005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E24FB" w14:textId="77777777" w:rsidR="00155386" w:rsidRDefault="00155386" w:rsidP="00202182">
    <w:pPr>
      <w:pStyle w:val="Stopka"/>
      <w:framePr w:wrap="around" w:vAnchor="text" w:hAnchor="margin" w:xAlign="right" w:y="1"/>
      <w:rPr>
        <w:rStyle w:val="Numerstrony"/>
        <w:rFonts w:eastAsiaTheme="majorEastAsia"/>
      </w:rPr>
    </w:pPr>
    <w:r>
      <w:rPr>
        <w:rStyle w:val="Numerstrony"/>
        <w:rFonts w:eastAsiaTheme="majorEastAsia"/>
      </w:rPr>
      <w:fldChar w:fldCharType="begin"/>
    </w:r>
    <w:r>
      <w:rPr>
        <w:rStyle w:val="Numerstrony"/>
        <w:rFonts w:eastAsiaTheme="majorEastAsia"/>
      </w:rPr>
      <w:instrText xml:space="preserve">PAGE  </w:instrText>
    </w:r>
    <w:r>
      <w:rPr>
        <w:rStyle w:val="Numerstrony"/>
        <w:rFonts w:eastAsiaTheme="majorEastAsia"/>
      </w:rPr>
      <w:fldChar w:fldCharType="separate"/>
    </w:r>
    <w:r>
      <w:rPr>
        <w:rStyle w:val="Numerstrony"/>
        <w:rFonts w:eastAsiaTheme="majorEastAsia"/>
        <w:noProof/>
      </w:rPr>
      <w:t>2</w:t>
    </w:r>
    <w:r>
      <w:rPr>
        <w:rStyle w:val="Numerstrony"/>
        <w:rFonts w:eastAsiaTheme="majorEastAsia"/>
      </w:rPr>
      <w:fldChar w:fldCharType="end"/>
    </w:r>
  </w:p>
  <w:p w14:paraId="283D7B84" w14:textId="77777777" w:rsidR="00155386" w:rsidRDefault="00155386" w:rsidP="00202182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48339" w14:textId="77777777" w:rsidR="00155386" w:rsidRDefault="00155386" w:rsidP="00831E29">
    <w:pPr>
      <w:pStyle w:val="Stopka"/>
      <w:jc w:val="center"/>
      <w:rPr>
        <w:rFonts w:ascii="Tahoma" w:hAnsi="Tahoma" w:cs="Tahoma"/>
        <w:i/>
        <w:color w:val="333333"/>
        <w:sz w:val="16"/>
        <w:szCs w:val="16"/>
      </w:rPr>
    </w:pPr>
    <w:r>
      <w:rPr>
        <w:rFonts w:ascii="Tahoma" w:hAnsi="Tahoma" w:cs="Tahoma"/>
        <w:i/>
        <w:color w:val="333333"/>
        <w:sz w:val="16"/>
        <w:szCs w:val="16"/>
      </w:rPr>
      <w:t>Projekt wykonano zgodnie z umową oraz obowiązującymi przepisami technicznymi i normami.</w:t>
    </w:r>
  </w:p>
  <w:p w14:paraId="673AC8BE" w14:textId="77777777" w:rsidR="00155386" w:rsidRDefault="00155386" w:rsidP="00831E29">
    <w:pPr>
      <w:pStyle w:val="Stopka"/>
      <w:jc w:val="center"/>
      <w:rPr>
        <w:rFonts w:ascii="Tahoma" w:hAnsi="Tahoma" w:cs="Tahoma"/>
        <w:i/>
        <w:color w:val="333333"/>
        <w:sz w:val="16"/>
        <w:szCs w:val="16"/>
      </w:rPr>
    </w:pPr>
    <w:r>
      <w:rPr>
        <w:rFonts w:ascii="Tahoma" w:hAnsi="Tahoma" w:cs="Tahoma"/>
        <w:i/>
        <w:color w:val="333333"/>
        <w:sz w:val="16"/>
        <w:szCs w:val="16"/>
      </w:rPr>
      <w:t>Dokumentacja jest kompletna z punktu widzenia celu, któremu ma służyć.</w:t>
    </w:r>
  </w:p>
  <w:p w14:paraId="55341337" w14:textId="77777777" w:rsidR="00155386" w:rsidRDefault="00155386">
    <w:pPr>
      <w:pStyle w:val="Stopka"/>
      <w:jc w:val="center"/>
    </w:pPr>
  </w:p>
  <w:p w14:paraId="49D1F7ED" w14:textId="77777777" w:rsidR="00155386" w:rsidRDefault="00155386" w:rsidP="00202182">
    <w:pPr>
      <w:pStyle w:val="Stopk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385C" w14:textId="77777777" w:rsidR="00155386" w:rsidRPr="00521C8D" w:rsidRDefault="00155386" w:rsidP="003E4637">
    <w:pPr>
      <w:pStyle w:val="Stopka"/>
      <w:jc w:val="center"/>
      <w:rPr>
        <w:rFonts w:ascii="Tahoma" w:hAnsi="Tahoma" w:cs="Tahoma"/>
        <w:i/>
        <w:sz w:val="16"/>
        <w:szCs w:val="16"/>
      </w:rPr>
    </w:pPr>
    <w:r w:rsidRPr="00521C8D">
      <w:rPr>
        <w:rFonts w:ascii="Tahoma" w:hAnsi="Tahoma" w:cs="Tahoma"/>
        <w:i/>
        <w:sz w:val="16"/>
        <w:szCs w:val="16"/>
      </w:rPr>
      <w:t>Projekt wykonano zgodnie z umową oraz obowiązującymi przepisami technicznymi i normami.</w:t>
    </w:r>
  </w:p>
  <w:p w14:paraId="0976047B" w14:textId="77777777" w:rsidR="00155386" w:rsidRPr="00521C8D" w:rsidRDefault="00155386" w:rsidP="003E4637">
    <w:pPr>
      <w:pStyle w:val="Stopka"/>
      <w:jc w:val="center"/>
      <w:rPr>
        <w:rFonts w:ascii="Tahoma" w:hAnsi="Tahoma" w:cs="Tahoma"/>
        <w:i/>
        <w:sz w:val="16"/>
        <w:szCs w:val="16"/>
      </w:rPr>
    </w:pPr>
    <w:r w:rsidRPr="00521C8D">
      <w:rPr>
        <w:rFonts w:ascii="Tahoma" w:hAnsi="Tahoma" w:cs="Tahoma"/>
        <w:i/>
        <w:sz w:val="16"/>
        <w:szCs w:val="16"/>
      </w:rPr>
      <w:t>Dokumentacja jest kompletna z punktu widzenia celu, któremu ma służyć.</w:t>
    </w:r>
  </w:p>
  <w:p w14:paraId="0F969B1C" w14:textId="77777777" w:rsidR="00155386" w:rsidRPr="00521C8D" w:rsidRDefault="00155386">
    <w:pPr>
      <w:pStyle w:val="Stopka"/>
      <w:jc w:val="center"/>
      <w:rPr>
        <w:rFonts w:ascii="Tahoma" w:hAnsi="Tahoma" w:cs="Tahoma"/>
        <w:sz w:val="16"/>
        <w:szCs w:val="16"/>
      </w:rPr>
    </w:pPr>
  </w:p>
  <w:p w14:paraId="1FC92C08" w14:textId="77777777" w:rsidR="00155386" w:rsidRPr="00521C8D" w:rsidRDefault="00155386">
    <w:pPr>
      <w:pStyle w:val="Stopka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40B89" w14:textId="77777777" w:rsidR="00D3377D" w:rsidRDefault="00D3377D" w:rsidP="00571E97">
      <w:r>
        <w:separator/>
      </w:r>
    </w:p>
  </w:footnote>
  <w:footnote w:type="continuationSeparator" w:id="0">
    <w:p w14:paraId="63BAFEC2" w14:textId="77777777" w:rsidR="00D3377D" w:rsidRDefault="00D3377D" w:rsidP="0057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94"/>
      <w:gridCol w:w="4784"/>
    </w:tblGrid>
    <w:tr w:rsidR="00155386" w:rsidRPr="009D492C" w14:paraId="3A4DB5DF" w14:textId="77777777" w:rsidTr="00FE4EA0">
      <w:trPr>
        <w:trHeight w:val="1551"/>
      </w:trPr>
      <w:tc>
        <w:tcPr>
          <w:tcW w:w="4994" w:type="dxa"/>
          <w:shd w:val="clear" w:color="auto" w:fill="auto"/>
        </w:tcPr>
        <w:p w14:paraId="511A3FC6" w14:textId="77777777" w:rsidR="00155386" w:rsidRPr="009D492C" w:rsidRDefault="00155386" w:rsidP="009D492C">
          <w:pPr>
            <w:tabs>
              <w:tab w:val="left" w:pos="1140"/>
              <w:tab w:val="center" w:pos="2720"/>
              <w:tab w:val="center" w:pos="4536"/>
              <w:tab w:val="right" w:pos="9072"/>
            </w:tabs>
            <w:spacing w:after="120"/>
            <w:jc w:val="center"/>
            <w:rPr>
              <w:rFonts w:ascii="Times New Roman" w:eastAsia="Times New Roman" w:hAnsi="Times New Roman" w:cs="Times New Roman"/>
              <w:b/>
              <w:lang w:val="de-DE" w:eastAsia="pl-PL"/>
            </w:rPr>
          </w:pPr>
        </w:p>
        <w:p w14:paraId="770D5EA6" w14:textId="77777777" w:rsidR="00155386" w:rsidRPr="009D492C" w:rsidRDefault="00155386" w:rsidP="009D492C">
          <w:pPr>
            <w:tabs>
              <w:tab w:val="left" w:pos="1140"/>
              <w:tab w:val="center" w:pos="2720"/>
              <w:tab w:val="center" w:pos="4536"/>
              <w:tab w:val="right" w:pos="9072"/>
            </w:tabs>
            <w:spacing w:after="12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b/>
              <w:sz w:val="24"/>
              <w:szCs w:val="24"/>
              <w:lang w:val="de-DE" w:eastAsia="pl-PL"/>
            </w:rPr>
            <w:t>PPHU "HANDBUD" S.C.</w:t>
          </w:r>
        </w:p>
        <w:p w14:paraId="56F510B2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lang w:eastAsia="pl-PL"/>
            </w:rPr>
          </w:pPr>
          <w:r w:rsidRPr="009D492C">
            <w:rPr>
              <w:rFonts w:ascii="Times New Roman" w:eastAsia="Times New Roman" w:hAnsi="Times New Roman" w:cs="Times New Roman"/>
              <w:lang w:eastAsia="pl-PL"/>
            </w:rPr>
            <w:t>59-500 Złotoryja, ul. Świerkowa 4</w:t>
          </w:r>
        </w:p>
        <w:p w14:paraId="128E6963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lang w:eastAsia="pl-PL"/>
            </w:rPr>
          </w:pPr>
          <w:r w:rsidRPr="009D492C">
            <w:rPr>
              <w:rFonts w:ascii="Times New Roman" w:eastAsia="Times New Roman" w:hAnsi="Times New Roman" w:cs="Times New Roman"/>
              <w:lang w:eastAsia="pl-PL"/>
            </w:rPr>
            <w:t>biuro: 59-220 Legnica ul. Działkowa 78/1,</w:t>
          </w:r>
        </w:p>
        <w:p w14:paraId="7C6DC3F1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lang w:val="de-DE" w:eastAsia="pl-PL"/>
            </w:rPr>
            <w:t>Tel (076) 854-98-04,</w:t>
          </w:r>
        </w:p>
        <w:p w14:paraId="1A02F19C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lang w:val="de-DE" w:eastAsia="pl-PL"/>
            </w:rPr>
            <w:t>www.handbud.net</w:t>
          </w:r>
        </w:p>
      </w:tc>
      <w:tc>
        <w:tcPr>
          <w:tcW w:w="4784" w:type="dxa"/>
        </w:tcPr>
        <w:p w14:paraId="7DFBA74A" w14:textId="77777777" w:rsidR="00155386" w:rsidRPr="009D492C" w:rsidRDefault="00155386" w:rsidP="009D492C">
          <w:pPr>
            <w:tabs>
              <w:tab w:val="left" w:pos="1140"/>
              <w:tab w:val="center" w:pos="2720"/>
              <w:tab w:val="center" w:pos="4536"/>
              <w:tab w:val="right" w:pos="9072"/>
            </w:tabs>
            <w:spacing w:after="120"/>
            <w:jc w:val="center"/>
            <w:rPr>
              <w:rFonts w:ascii="Times New Roman" w:eastAsia="Times New Roman" w:hAnsi="Times New Roman" w:cs="Times New Roman"/>
              <w:b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b/>
              <w:noProof/>
              <w:lang w:eastAsia="pl-PL"/>
            </w:rPr>
            <w:drawing>
              <wp:inline distT="0" distB="0" distL="0" distR="0" wp14:anchorId="2162210B" wp14:editId="4C9A68E7">
                <wp:extent cx="1714500" cy="1212850"/>
                <wp:effectExtent l="19050" t="0" r="0" b="0"/>
                <wp:docPr id="1" name="Obraz 12" descr="jpg_handb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jpg_handb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470CBE" w14:textId="77777777" w:rsidR="00155386" w:rsidRPr="009D492C" w:rsidRDefault="00D3377D" w:rsidP="009D492C">
    <w:pP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4"/>
        <w:szCs w:val="24"/>
        <w:lang w:eastAsia="pl-PL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pl-PL"/>
      </w:rPr>
      <w:pict w14:anchorId="5AB751D0">
        <v:line id="_x0000_s2080" style="position:absolute;left:0;text-align:left;z-index:251660288;mso-position-horizontal-relative:text;mso-position-vertical-relative:text" from="0,9.8pt" to="7in,9.8pt" strokeweight="1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94"/>
      <w:gridCol w:w="4784"/>
    </w:tblGrid>
    <w:tr w:rsidR="00155386" w14:paraId="4D5C0DA2" w14:textId="77777777" w:rsidTr="00634684">
      <w:trPr>
        <w:trHeight w:val="1551"/>
      </w:trPr>
      <w:tc>
        <w:tcPr>
          <w:tcW w:w="4994" w:type="dxa"/>
          <w:shd w:val="clear" w:color="auto" w:fill="auto"/>
        </w:tcPr>
        <w:p w14:paraId="6C369BD0" w14:textId="77777777" w:rsidR="00155386" w:rsidRDefault="00155386" w:rsidP="00634684">
          <w:pPr>
            <w:pStyle w:val="Stopka"/>
            <w:tabs>
              <w:tab w:val="left" w:pos="1140"/>
              <w:tab w:val="center" w:pos="2720"/>
            </w:tabs>
            <w:spacing w:after="120"/>
            <w:jc w:val="center"/>
            <w:rPr>
              <w:b/>
              <w:sz w:val="22"/>
              <w:szCs w:val="22"/>
              <w:lang w:val="de-DE"/>
            </w:rPr>
          </w:pPr>
        </w:p>
        <w:p w14:paraId="0604730D" w14:textId="77777777" w:rsidR="00155386" w:rsidRPr="00916671" w:rsidRDefault="00155386" w:rsidP="00634684">
          <w:pPr>
            <w:pStyle w:val="Stopka"/>
            <w:tabs>
              <w:tab w:val="left" w:pos="1140"/>
              <w:tab w:val="center" w:pos="2720"/>
            </w:tabs>
            <w:spacing w:after="120"/>
            <w:jc w:val="center"/>
            <w:rPr>
              <w:b/>
              <w:lang w:val="de-DE"/>
            </w:rPr>
          </w:pPr>
          <w:r w:rsidRPr="00916671">
            <w:rPr>
              <w:b/>
              <w:lang w:val="de-DE"/>
            </w:rPr>
            <w:t>PPHU "HANDBUD" S.C.</w:t>
          </w:r>
        </w:p>
        <w:p w14:paraId="73BE7031" w14:textId="77777777" w:rsidR="00155386" w:rsidRPr="00916671" w:rsidRDefault="00155386" w:rsidP="00634684">
          <w:pPr>
            <w:pStyle w:val="Stopka"/>
            <w:jc w:val="center"/>
            <w:rPr>
              <w:sz w:val="22"/>
              <w:szCs w:val="22"/>
            </w:rPr>
          </w:pPr>
          <w:r w:rsidRPr="00916671">
            <w:rPr>
              <w:sz w:val="22"/>
              <w:szCs w:val="22"/>
            </w:rPr>
            <w:t>59-500 Złotoryja, ul.</w:t>
          </w:r>
          <w:r>
            <w:rPr>
              <w:sz w:val="22"/>
              <w:szCs w:val="22"/>
            </w:rPr>
            <w:t xml:space="preserve"> Świerkowa 4</w:t>
          </w:r>
        </w:p>
        <w:p w14:paraId="6BE30A06" w14:textId="77777777" w:rsidR="00155386" w:rsidRPr="00916671" w:rsidRDefault="00155386" w:rsidP="00634684">
          <w:pPr>
            <w:pStyle w:val="Stopka"/>
            <w:jc w:val="center"/>
            <w:rPr>
              <w:sz w:val="22"/>
              <w:szCs w:val="22"/>
            </w:rPr>
          </w:pPr>
          <w:r w:rsidRPr="00916671">
            <w:rPr>
              <w:sz w:val="22"/>
              <w:szCs w:val="22"/>
            </w:rPr>
            <w:t xml:space="preserve">biuro: 59-220 Legnica ul. </w:t>
          </w:r>
          <w:r>
            <w:rPr>
              <w:sz w:val="22"/>
              <w:szCs w:val="22"/>
            </w:rPr>
            <w:t>Działkowa 78/1</w:t>
          </w:r>
          <w:r w:rsidRPr="00916671">
            <w:rPr>
              <w:sz w:val="22"/>
              <w:szCs w:val="22"/>
            </w:rPr>
            <w:t>,</w:t>
          </w:r>
        </w:p>
        <w:p w14:paraId="00047CB3" w14:textId="77777777" w:rsidR="00155386" w:rsidRPr="00916671" w:rsidRDefault="00155386" w:rsidP="00634684">
          <w:pPr>
            <w:pStyle w:val="Stopka"/>
            <w:jc w:val="center"/>
            <w:rPr>
              <w:sz w:val="22"/>
              <w:szCs w:val="22"/>
              <w:lang w:val="de-DE"/>
            </w:rPr>
          </w:pPr>
          <w:r w:rsidRPr="00916671">
            <w:rPr>
              <w:sz w:val="22"/>
              <w:szCs w:val="22"/>
              <w:lang w:val="de-DE"/>
            </w:rPr>
            <w:t>Tel (076) 854-98-04</w:t>
          </w:r>
          <w:r>
            <w:rPr>
              <w:sz w:val="22"/>
              <w:szCs w:val="22"/>
              <w:lang w:val="de-DE"/>
            </w:rPr>
            <w:t>,</w:t>
          </w:r>
        </w:p>
        <w:p w14:paraId="47307D86" w14:textId="77777777" w:rsidR="00155386" w:rsidRPr="00C256E6" w:rsidRDefault="00155386" w:rsidP="00634684">
          <w:pPr>
            <w:pStyle w:val="Stopka"/>
            <w:jc w:val="center"/>
            <w:rPr>
              <w:color w:val="333333"/>
              <w:lang w:val="de-DE"/>
            </w:rPr>
          </w:pPr>
          <w:r>
            <w:rPr>
              <w:sz w:val="22"/>
              <w:szCs w:val="22"/>
              <w:lang w:val="de-DE"/>
            </w:rPr>
            <w:t>www.handbud.net</w:t>
          </w:r>
        </w:p>
      </w:tc>
      <w:tc>
        <w:tcPr>
          <w:tcW w:w="4784" w:type="dxa"/>
        </w:tcPr>
        <w:p w14:paraId="2A4C54C0" w14:textId="77777777" w:rsidR="00155386" w:rsidRDefault="00155386" w:rsidP="00634684">
          <w:pPr>
            <w:pStyle w:val="Stopka"/>
            <w:tabs>
              <w:tab w:val="left" w:pos="1140"/>
              <w:tab w:val="center" w:pos="2720"/>
            </w:tabs>
            <w:spacing w:after="120"/>
            <w:jc w:val="center"/>
            <w:rPr>
              <w:b/>
              <w:sz w:val="22"/>
              <w:szCs w:val="22"/>
              <w:lang w:val="de-DE"/>
            </w:rPr>
          </w:pPr>
          <w:r w:rsidRPr="00634684">
            <w:rPr>
              <w:b/>
              <w:noProof/>
              <w:sz w:val="22"/>
              <w:szCs w:val="22"/>
            </w:rPr>
            <w:drawing>
              <wp:inline distT="0" distB="0" distL="0" distR="0" wp14:anchorId="45CA87FB" wp14:editId="05CF85D9">
                <wp:extent cx="1714500" cy="1212850"/>
                <wp:effectExtent l="19050" t="0" r="0" b="0"/>
                <wp:docPr id="2" name="Obraz 2" descr="jpg_handb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jpg_handb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83EF6B" w14:textId="77777777" w:rsidR="00155386" w:rsidRPr="00F57BCE" w:rsidRDefault="00D3377D" w:rsidP="00634684">
    <w:pPr>
      <w:pStyle w:val="Nagwek"/>
      <w:jc w:val="center"/>
    </w:pPr>
    <w:r>
      <w:rPr>
        <w:noProof/>
      </w:rPr>
      <w:pict w14:anchorId="054E8B43">
        <v:line id="_x0000_s2075" style="position:absolute;left:0;text-align:left;z-index:251658240;mso-position-horizontal-relative:text;mso-position-vertical-relative:text" from="0,9.8pt" to="7in,9.8pt" strokeweight="1pt"/>
      </w:pict>
    </w:r>
  </w:p>
  <w:p w14:paraId="6384C777" w14:textId="77777777" w:rsidR="00155386" w:rsidRPr="00F57BCE" w:rsidRDefault="00D3377D" w:rsidP="00634684">
    <w:pPr>
      <w:pStyle w:val="Nagwek"/>
      <w:jc w:val="center"/>
    </w:pPr>
    <w:r>
      <w:pict w14:anchorId="2BF5700F">
        <v:group id="_x0000_s2059" editas="canvas" style="width:665.4pt;height:598.55pt;mso-position-horizontal-relative:char;mso-position-vertical-relative:line" coordsize="9506,8450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width:9506;height:8450" o:preferrelative="f">
            <v:fill o:detectmouseclick="t"/>
            <v:path o:extrusionok="t" o:connecttype="none"/>
            <o:lock v:ext="edit" text="t"/>
          </v:shape>
          <v:line id="_x0000_s2061" style="position:absolute" from="2435,6290" to="9377,6290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top:127;width:7200;height:0" o:connectortype="straight"/>
          <w10:anchorlock/>
        </v:group>
      </w:pict>
    </w:r>
  </w:p>
  <w:p w14:paraId="77E51A23" w14:textId="77777777" w:rsidR="00155386" w:rsidRDefault="00155386" w:rsidP="00634684">
    <w:pPr>
      <w:pStyle w:val="Nagwek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94"/>
      <w:gridCol w:w="4784"/>
    </w:tblGrid>
    <w:tr w:rsidR="00155386" w:rsidRPr="009D492C" w14:paraId="211192D8" w14:textId="77777777" w:rsidTr="00FE4EA0">
      <w:trPr>
        <w:trHeight w:val="1551"/>
      </w:trPr>
      <w:tc>
        <w:tcPr>
          <w:tcW w:w="4994" w:type="dxa"/>
          <w:shd w:val="clear" w:color="auto" w:fill="auto"/>
        </w:tcPr>
        <w:p w14:paraId="52E5DFC8" w14:textId="77777777" w:rsidR="00155386" w:rsidRPr="009D492C" w:rsidRDefault="00155386" w:rsidP="009D492C">
          <w:pPr>
            <w:tabs>
              <w:tab w:val="left" w:pos="1140"/>
              <w:tab w:val="center" w:pos="2720"/>
              <w:tab w:val="center" w:pos="4536"/>
              <w:tab w:val="right" w:pos="9072"/>
            </w:tabs>
            <w:spacing w:after="120"/>
            <w:jc w:val="center"/>
            <w:rPr>
              <w:rFonts w:ascii="Times New Roman" w:eastAsia="Times New Roman" w:hAnsi="Times New Roman" w:cs="Times New Roman"/>
              <w:b/>
              <w:lang w:val="de-DE" w:eastAsia="pl-PL"/>
            </w:rPr>
          </w:pPr>
        </w:p>
        <w:p w14:paraId="57C6EB86" w14:textId="77777777" w:rsidR="00155386" w:rsidRPr="009D492C" w:rsidRDefault="00155386" w:rsidP="009D492C">
          <w:pPr>
            <w:tabs>
              <w:tab w:val="left" w:pos="1140"/>
              <w:tab w:val="center" w:pos="2720"/>
              <w:tab w:val="center" w:pos="4536"/>
              <w:tab w:val="right" w:pos="9072"/>
            </w:tabs>
            <w:spacing w:after="12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b/>
              <w:sz w:val="24"/>
              <w:szCs w:val="24"/>
              <w:lang w:val="de-DE" w:eastAsia="pl-PL"/>
            </w:rPr>
            <w:t>PPHU "HANDBUD" S.C.</w:t>
          </w:r>
        </w:p>
        <w:p w14:paraId="054654CA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lang w:eastAsia="pl-PL"/>
            </w:rPr>
          </w:pPr>
          <w:r w:rsidRPr="009D492C">
            <w:rPr>
              <w:rFonts w:ascii="Times New Roman" w:eastAsia="Times New Roman" w:hAnsi="Times New Roman" w:cs="Times New Roman"/>
              <w:lang w:eastAsia="pl-PL"/>
            </w:rPr>
            <w:t>59-500 Złotoryja, ul. Świerkowa 4</w:t>
          </w:r>
        </w:p>
        <w:p w14:paraId="762F8C71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lang w:eastAsia="pl-PL"/>
            </w:rPr>
          </w:pPr>
          <w:r w:rsidRPr="009D492C">
            <w:rPr>
              <w:rFonts w:ascii="Times New Roman" w:eastAsia="Times New Roman" w:hAnsi="Times New Roman" w:cs="Times New Roman"/>
              <w:lang w:eastAsia="pl-PL"/>
            </w:rPr>
            <w:t>biuro: 59-220 Legnica ul. Działkowa 78/1,</w:t>
          </w:r>
        </w:p>
        <w:p w14:paraId="192BBAB2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lang w:val="de-DE" w:eastAsia="pl-PL"/>
            </w:rPr>
            <w:t>Tel (076) 854-98-04,</w:t>
          </w:r>
        </w:p>
        <w:p w14:paraId="3DA60B04" w14:textId="77777777" w:rsidR="00155386" w:rsidRPr="009D492C" w:rsidRDefault="00155386" w:rsidP="009D492C">
          <w:pPr>
            <w:tabs>
              <w:tab w:val="center" w:pos="4536"/>
              <w:tab w:val="right" w:pos="9072"/>
            </w:tabs>
            <w:jc w:val="center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lang w:val="de-DE" w:eastAsia="pl-PL"/>
            </w:rPr>
            <w:t>www.handbud.net</w:t>
          </w:r>
        </w:p>
      </w:tc>
      <w:tc>
        <w:tcPr>
          <w:tcW w:w="4784" w:type="dxa"/>
        </w:tcPr>
        <w:p w14:paraId="260175D1" w14:textId="77777777" w:rsidR="00155386" w:rsidRPr="009D492C" w:rsidRDefault="00155386" w:rsidP="009D492C">
          <w:pPr>
            <w:tabs>
              <w:tab w:val="left" w:pos="1140"/>
              <w:tab w:val="center" w:pos="2720"/>
              <w:tab w:val="center" w:pos="4536"/>
              <w:tab w:val="right" w:pos="9072"/>
            </w:tabs>
            <w:spacing w:after="120"/>
            <w:jc w:val="center"/>
            <w:rPr>
              <w:rFonts w:ascii="Times New Roman" w:eastAsia="Times New Roman" w:hAnsi="Times New Roman" w:cs="Times New Roman"/>
              <w:b/>
              <w:lang w:val="de-DE" w:eastAsia="pl-PL"/>
            </w:rPr>
          </w:pPr>
          <w:r w:rsidRPr="009D492C">
            <w:rPr>
              <w:rFonts w:ascii="Times New Roman" w:eastAsia="Times New Roman" w:hAnsi="Times New Roman" w:cs="Times New Roman"/>
              <w:b/>
              <w:noProof/>
              <w:lang w:eastAsia="pl-PL"/>
            </w:rPr>
            <w:drawing>
              <wp:inline distT="0" distB="0" distL="0" distR="0" wp14:anchorId="01D8C76B" wp14:editId="746710C9">
                <wp:extent cx="1714500" cy="1212850"/>
                <wp:effectExtent l="19050" t="0" r="0" b="0"/>
                <wp:docPr id="11" name="Obraz 12" descr="jpg_handb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jpg_handb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A3B199F" w14:textId="77777777" w:rsidR="00155386" w:rsidRPr="009D492C" w:rsidRDefault="00D3377D" w:rsidP="009D492C">
    <w:pP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4"/>
        <w:szCs w:val="24"/>
        <w:lang w:eastAsia="pl-PL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pl-PL"/>
      </w:rPr>
      <w:pict w14:anchorId="30FBE2B6">
        <v:line id="_x0000_s2085" style="position:absolute;left:0;text-align:left;z-index:251662336;mso-position-horizontal-relative:text;mso-position-vertical-relative:text" from="0,9.8pt" to="7in,9.8pt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64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4D19E1"/>
    <w:multiLevelType w:val="hybridMultilevel"/>
    <w:tmpl w:val="EF88FEDA"/>
    <w:lvl w:ilvl="0" w:tplc="1EF61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8EB754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</w:lvl>
    <w:lvl w:ilvl="2" w:tplc="ACDAD0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E052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0A77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30E4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3AB0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4404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26656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692FC0"/>
    <w:multiLevelType w:val="hybridMultilevel"/>
    <w:tmpl w:val="33BAB826"/>
    <w:lvl w:ilvl="0" w:tplc="E30281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82D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1209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EE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42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EA9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40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A9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47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629DF"/>
    <w:multiLevelType w:val="hybridMultilevel"/>
    <w:tmpl w:val="E554584A"/>
    <w:lvl w:ilvl="0" w:tplc="6D9C8A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7870C4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F439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65A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60F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6F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AB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4AA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96D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43B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747257"/>
    <w:multiLevelType w:val="hybridMultilevel"/>
    <w:tmpl w:val="A676808C"/>
    <w:lvl w:ilvl="0" w:tplc="7B3C2552">
      <w:start w:val="1"/>
      <w:numFmt w:val="bullet"/>
      <w:lvlText w:val="-"/>
      <w:lvlJc w:val="left"/>
      <w:pPr>
        <w:ind w:left="786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1" w:tplc="04150003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abstractNum w:abstractNumId="6">
    <w:nsid w:val="321511C7"/>
    <w:multiLevelType w:val="hybridMultilevel"/>
    <w:tmpl w:val="38AA27A2"/>
    <w:lvl w:ilvl="0" w:tplc="FBC0A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0C8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B4C9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90A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01B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0280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6EB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20D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3EC0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7740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E33499"/>
    <w:multiLevelType w:val="hybridMultilevel"/>
    <w:tmpl w:val="26AC061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79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86542D9"/>
    <w:multiLevelType w:val="hybridMultilevel"/>
    <w:tmpl w:val="3304B19C"/>
    <w:lvl w:ilvl="0" w:tplc="37F4E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6E9027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43E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728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32DA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3085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36C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ECC1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52E2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543ABF"/>
    <w:multiLevelType w:val="multilevel"/>
    <w:tmpl w:val="7AA8F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023C5D"/>
    <w:multiLevelType w:val="multilevel"/>
    <w:tmpl w:val="802204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82B51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2F3EA7"/>
    <w:multiLevelType w:val="hybridMultilevel"/>
    <w:tmpl w:val="80268EF0"/>
    <w:lvl w:ilvl="0" w:tplc="B44A2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B4DBCA" w:tentative="1">
      <w:start w:val="1"/>
      <w:numFmt w:val="lowerLetter"/>
      <w:lvlText w:val="%2."/>
      <w:lvlJc w:val="left"/>
      <w:pPr>
        <w:ind w:left="1440" w:hanging="360"/>
      </w:pPr>
    </w:lvl>
    <w:lvl w:ilvl="2" w:tplc="64A21F20" w:tentative="1">
      <w:start w:val="1"/>
      <w:numFmt w:val="lowerRoman"/>
      <w:lvlText w:val="%3."/>
      <w:lvlJc w:val="right"/>
      <w:pPr>
        <w:ind w:left="2160" w:hanging="180"/>
      </w:pPr>
    </w:lvl>
    <w:lvl w:ilvl="3" w:tplc="8586C980" w:tentative="1">
      <w:start w:val="1"/>
      <w:numFmt w:val="decimal"/>
      <w:lvlText w:val="%4."/>
      <w:lvlJc w:val="left"/>
      <w:pPr>
        <w:ind w:left="2880" w:hanging="360"/>
      </w:pPr>
    </w:lvl>
    <w:lvl w:ilvl="4" w:tplc="E0D4A0A2" w:tentative="1">
      <w:start w:val="1"/>
      <w:numFmt w:val="lowerLetter"/>
      <w:lvlText w:val="%5."/>
      <w:lvlJc w:val="left"/>
      <w:pPr>
        <w:ind w:left="3600" w:hanging="360"/>
      </w:pPr>
    </w:lvl>
    <w:lvl w:ilvl="5" w:tplc="D736E700" w:tentative="1">
      <w:start w:val="1"/>
      <w:numFmt w:val="lowerRoman"/>
      <w:lvlText w:val="%6."/>
      <w:lvlJc w:val="right"/>
      <w:pPr>
        <w:ind w:left="4320" w:hanging="180"/>
      </w:pPr>
    </w:lvl>
    <w:lvl w:ilvl="6" w:tplc="A94413A6" w:tentative="1">
      <w:start w:val="1"/>
      <w:numFmt w:val="decimal"/>
      <w:lvlText w:val="%7."/>
      <w:lvlJc w:val="left"/>
      <w:pPr>
        <w:ind w:left="5040" w:hanging="360"/>
      </w:pPr>
    </w:lvl>
    <w:lvl w:ilvl="7" w:tplc="06F8994C" w:tentative="1">
      <w:start w:val="1"/>
      <w:numFmt w:val="lowerLetter"/>
      <w:lvlText w:val="%8."/>
      <w:lvlJc w:val="left"/>
      <w:pPr>
        <w:ind w:left="5760" w:hanging="360"/>
      </w:pPr>
    </w:lvl>
    <w:lvl w:ilvl="8" w:tplc="97CABE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85AF9"/>
    <w:multiLevelType w:val="singleLevel"/>
    <w:tmpl w:val="408A828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5">
    <w:nsid w:val="564973B5"/>
    <w:multiLevelType w:val="hybridMultilevel"/>
    <w:tmpl w:val="8C16C622"/>
    <w:lvl w:ilvl="0" w:tplc="4B70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47F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40D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8E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6E3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761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A1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C9B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2E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92C8D"/>
    <w:multiLevelType w:val="multilevel"/>
    <w:tmpl w:val="124AE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F27F57"/>
    <w:multiLevelType w:val="hybridMultilevel"/>
    <w:tmpl w:val="66AAE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85285"/>
    <w:multiLevelType w:val="hybridMultilevel"/>
    <w:tmpl w:val="DE2250EA"/>
    <w:lvl w:ilvl="0" w:tplc="442A5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E9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80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C7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A3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8F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8A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6F5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954C1"/>
    <w:multiLevelType w:val="multilevel"/>
    <w:tmpl w:val="0040D508"/>
    <w:lvl w:ilvl="0">
      <w:start w:val="1"/>
      <w:numFmt w:val="decimal"/>
      <w:pStyle w:val="Nagwek1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pStyle w:val="Nagwek2"/>
      <w:lvlText w:val="%1.%2."/>
      <w:lvlJc w:val="left"/>
      <w:pPr>
        <w:ind w:left="349" w:hanging="20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699" w:hanging="131"/>
      </w:pPr>
      <w:rPr>
        <w:rFonts w:hint="default"/>
        <w:b/>
      </w:rPr>
    </w:lvl>
    <w:lvl w:ilvl="3">
      <w:start w:val="1"/>
      <w:numFmt w:val="decimal"/>
      <w:pStyle w:val="Nagwek4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699717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9AE118A"/>
    <w:multiLevelType w:val="hybridMultilevel"/>
    <w:tmpl w:val="BEA44C68"/>
    <w:lvl w:ilvl="0" w:tplc="0415000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ind w:left="1080" w:hanging="360"/>
      </w:pPr>
    </w:lvl>
    <w:lvl w:ilvl="2" w:tplc="04150005" w:tentative="1">
      <w:start w:val="1"/>
      <w:numFmt w:val="lowerRoman"/>
      <w:lvlText w:val="%3."/>
      <w:lvlJc w:val="right"/>
      <w:pPr>
        <w:ind w:left="1800" w:hanging="180"/>
      </w:pPr>
    </w:lvl>
    <w:lvl w:ilvl="3" w:tplc="04150001" w:tentative="1">
      <w:start w:val="1"/>
      <w:numFmt w:val="decimal"/>
      <w:lvlText w:val="%4."/>
      <w:lvlJc w:val="left"/>
      <w:pPr>
        <w:ind w:left="2520" w:hanging="360"/>
      </w:pPr>
    </w:lvl>
    <w:lvl w:ilvl="4" w:tplc="04150003" w:tentative="1">
      <w:start w:val="1"/>
      <w:numFmt w:val="lowerLetter"/>
      <w:lvlText w:val="%5."/>
      <w:lvlJc w:val="left"/>
      <w:pPr>
        <w:ind w:left="3240" w:hanging="360"/>
      </w:pPr>
    </w:lvl>
    <w:lvl w:ilvl="5" w:tplc="04150005" w:tentative="1">
      <w:start w:val="1"/>
      <w:numFmt w:val="lowerRoman"/>
      <w:lvlText w:val="%6."/>
      <w:lvlJc w:val="right"/>
      <w:pPr>
        <w:ind w:left="3960" w:hanging="180"/>
      </w:pPr>
    </w:lvl>
    <w:lvl w:ilvl="6" w:tplc="04150001" w:tentative="1">
      <w:start w:val="1"/>
      <w:numFmt w:val="decimal"/>
      <w:lvlText w:val="%7."/>
      <w:lvlJc w:val="left"/>
      <w:pPr>
        <w:ind w:left="4680" w:hanging="360"/>
      </w:pPr>
    </w:lvl>
    <w:lvl w:ilvl="7" w:tplc="04150003" w:tentative="1">
      <w:start w:val="1"/>
      <w:numFmt w:val="lowerLetter"/>
      <w:lvlText w:val="%8."/>
      <w:lvlJc w:val="left"/>
      <w:pPr>
        <w:ind w:left="5400" w:hanging="360"/>
      </w:pPr>
    </w:lvl>
    <w:lvl w:ilvl="8" w:tplc="0415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E42AEE"/>
    <w:multiLevelType w:val="hybridMultilevel"/>
    <w:tmpl w:val="F3581FB4"/>
    <w:name w:val="WW8Num7322"/>
    <w:lvl w:ilvl="0" w:tplc="BF9EC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21F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ECE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3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490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88A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D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6A2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2848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33F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258734B"/>
    <w:multiLevelType w:val="hybridMultilevel"/>
    <w:tmpl w:val="D6562EB2"/>
    <w:lvl w:ilvl="0" w:tplc="0415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681978"/>
    <w:multiLevelType w:val="hybridMultilevel"/>
    <w:tmpl w:val="6AE2FC88"/>
    <w:lvl w:ilvl="0" w:tplc="F77E65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48AE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E0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A9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480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B89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0D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AC5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386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E63FD"/>
    <w:multiLevelType w:val="multilevel"/>
    <w:tmpl w:val="78C6BEF2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7">
    <w:nsid w:val="756A3034"/>
    <w:multiLevelType w:val="singleLevel"/>
    <w:tmpl w:val="756A303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8FC1FA8"/>
    <w:multiLevelType w:val="hybridMultilevel"/>
    <w:tmpl w:val="709451DE"/>
    <w:lvl w:ilvl="0" w:tplc="AE405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14D1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B2A6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8E9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C28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5A9B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AA5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EC2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2E89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AE304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"/>
  </w:num>
  <w:num w:numId="6">
    <w:abstractNumId w:val="24"/>
  </w:num>
  <w:num w:numId="7">
    <w:abstractNumId w:val="13"/>
  </w:num>
  <w:num w:numId="8">
    <w:abstractNumId w:val="28"/>
  </w:num>
  <w:num w:numId="9">
    <w:abstractNumId w:val="29"/>
  </w:num>
  <w:num w:numId="10">
    <w:abstractNumId w:val="0"/>
  </w:num>
  <w:num w:numId="11">
    <w:abstractNumId w:val="19"/>
  </w:num>
  <w:num w:numId="12">
    <w:abstractNumId w:val="4"/>
  </w:num>
  <w:num w:numId="13">
    <w:abstractNumId w:val="17"/>
  </w:num>
  <w:num w:numId="14">
    <w:abstractNumId w:val="5"/>
  </w:num>
  <w:num w:numId="15">
    <w:abstractNumId w:val="21"/>
  </w:num>
  <w:num w:numId="16">
    <w:abstractNumId w:val="15"/>
  </w:num>
  <w:num w:numId="17">
    <w:abstractNumId w:val="26"/>
  </w:num>
  <w:num w:numId="18">
    <w:abstractNumId w:val="7"/>
  </w:num>
  <w:num w:numId="19">
    <w:abstractNumId w:val="16"/>
  </w:num>
  <w:num w:numId="20">
    <w:abstractNumId w:val="23"/>
  </w:num>
  <w:num w:numId="21">
    <w:abstractNumId w:val="12"/>
  </w:num>
  <w:num w:numId="22">
    <w:abstractNumId w:val="25"/>
  </w:num>
  <w:num w:numId="23">
    <w:abstractNumId w:val="2"/>
  </w:num>
  <w:num w:numId="24">
    <w:abstractNumId w:val="10"/>
  </w:num>
  <w:num w:numId="25">
    <w:abstractNumId w:val="22"/>
  </w:num>
  <w:num w:numId="26">
    <w:abstractNumId w:val="18"/>
  </w:num>
  <w:num w:numId="27">
    <w:abstractNumId w:val="3"/>
  </w:num>
  <w:num w:numId="28">
    <w:abstractNumId w:val="9"/>
  </w:num>
  <w:num w:numId="29">
    <w:abstractNumId w:val="27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  <o:rules v:ext="edit">
        <o:r id="V:Rule1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1ABF"/>
    <w:rsid w:val="0000195A"/>
    <w:rsid w:val="0005082E"/>
    <w:rsid w:val="00057D48"/>
    <w:rsid w:val="00062445"/>
    <w:rsid w:val="00087545"/>
    <w:rsid w:val="000A1BCD"/>
    <w:rsid w:val="000B7830"/>
    <w:rsid w:val="000C6350"/>
    <w:rsid w:val="000E10DE"/>
    <w:rsid w:val="000E135A"/>
    <w:rsid w:val="000F24C7"/>
    <w:rsid w:val="0010669A"/>
    <w:rsid w:val="00107920"/>
    <w:rsid w:val="00115E21"/>
    <w:rsid w:val="00147401"/>
    <w:rsid w:val="00155386"/>
    <w:rsid w:val="00167761"/>
    <w:rsid w:val="00182CF1"/>
    <w:rsid w:val="001A18CB"/>
    <w:rsid w:val="001B3E95"/>
    <w:rsid w:val="001B7982"/>
    <w:rsid w:val="001F5FE7"/>
    <w:rsid w:val="00202182"/>
    <w:rsid w:val="00203CF1"/>
    <w:rsid w:val="00217812"/>
    <w:rsid w:val="002200E1"/>
    <w:rsid w:val="00225130"/>
    <w:rsid w:val="0022728A"/>
    <w:rsid w:val="00270273"/>
    <w:rsid w:val="00280973"/>
    <w:rsid w:val="0028281C"/>
    <w:rsid w:val="002876CE"/>
    <w:rsid w:val="0029057B"/>
    <w:rsid w:val="00290626"/>
    <w:rsid w:val="00295A62"/>
    <w:rsid w:val="002C5C4C"/>
    <w:rsid w:val="002C6F43"/>
    <w:rsid w:val="002D68B9"/>
    <w:rsid w:val="00306E84"/>
    <w:rsid w:val="0031270E"/>
    <w:rsid w:val="003208DE"/>
    <w:rsid w:val="00321725"/>
    <w:rsid w:val="003247EC"/>
    <w:rsid w:val="00325076"/>
    <w:rsid w:val="003310A2"/>
    <w:rsid w:val="00334B67"/>
    <w:rsid w:val="00341C73"/>
    <w:rsid w:val="00355D01"/>
    <w:rsid w:val="00356011"/>
    <w:rsid w:val="00363918"/>
    <w:rsid w:val="00370687"/>
    <w:rsid w:val="00374D40"/>
    <w:rsid w:val="0039008A"/>
    <w:rsid w:val="00391435"/>
    <w:rsid w:val="003B777A"/>
    <w:rsid w:val="003E4637"/>
    <w:rsid w:val="003F1CD7"/>
    <w:rsid w:val="003F7DD1"/>
    <w:rsid w:val="00406832"/>
    <w:rsid w:val="00411FC4"/>
    <w:rsid w:val="00413427"/>
    <w:rsid w:val="00417E1B"/>
    <w:rsid w:val="004331FA"/>
    <w:rsid w:val="00443B71"/>
    <w:rsid w:val="00446151"/>
    <w:rsid w:val="00453343"/>
    <w:rsid w:val="00457786"/>
    <w:rsid w:val="004762F0"/>
    <w:rsid w:val="00485FBF"/>
    <w:rsid w:val="00487759"/>
    <w:rsid w:val="004953F6"/>
    <w:rsid w:val="004B18F5"/>
    <w:rsid w:val="004C2F55"/>
    <w:rsid w:val="004C4CD8"/>
    <w:rsid w:val="004D30AE"/>
    <w:rsid w:val="004E2000"/>
    <w:rsid w:val="004F38A0"/>
    <w:rsid w:val="00501434"/>
    <w:rsid w:val="00521C8D"/>
    <w:rsid w:val="00522A52"/>
    <w:rsid w:val="00524A69"/>
    <w:rsid w:val="00530937"/>
    <w:rsid w:val="00540A93"/>
    <w:rsid w:val="00544643"/>
    <w:rsid w:val="005461F2"/>
    <w:rsid w:val="0054661B"/>
    <w:rsid w:val="00551649"/>
    <w:rsid w:val="00571E97"/>
    <w:rsid w:val="00575325"/>
    <w:rsid w:val="00582326"/>
    <w:rsid w:val="00583D01"/>
    <w:rsid w:val="00587D67"/>
    <w:rsid w:val="005A208E"/>
    <w:rsid w:val="005A302C"/>
    <w:rsid w:val="005A6C33"/>
    <w:rsid w:val="00600851"/>
    <w:rsid w:val="006324A2"/>
    <w:rsid w:val="00634684"/>
    <w:rsid w:val="00654528"/>
    <w:rsid w:val="00655D5C"/>
    <w:rsid w:val="00673139"/>
    <w:rsid w:val="00681309"/>
    <w:rsid w:val="00697BCD"/>
    <w:rsid w:val="006B36E3"/>
    <w:rsid w:val="006C7EE0"/>
    <w:rsid w:val="006D2839"/>
    <w:rsid w:val="006F09B4"/>
    <w:rsid w:val="006F58E9"/>
    <w:rsid w:val="00707F0E"/>
    <w:rsid w:val="00741ABF"/>
    <w:rsid w:val="00747006"/>
    <w:rsid w:val="00771276"/>
    <w:rsid w:val="00790D14"/>
    <w:rsid w:val="007B5817"/>
    <w:rsid w:val="007C0D94"/>
    <w:rsid w:val="007D4039"/>
    <w:rsid w:val="007E2FA6"/>
    <w:rsid w:val="007E3DED"/>
    <w:rsid w:val="007E5A6F"/>
    <w:rsid w:val="0080534E"/>
    <w:rsid w:val="008127FD"/>
    <w:rsid w:val="00813E3C"/>
    <w:rsid w:val="0082233B"/>
    <w:rsid w:val="00831E29"/>
    <w:rsid w:val="00834211"/>
    <w:rsid w:val="0084330A"/>
    <w:rsid w:val="00855116"/>
    <w:rsid w:val="00864213"/>
    <w:rsid w:val="00890DA7"/>
    <w:rsid w:val="00891CD3"/>
    <w:rsid w:val="008A2CFB"/>
    <w:rsid w:val="008B0FCF"/>
    <w:rsid w:val="008F58DD"/>
    <w:rsid w:val="008F5A05"/>
    <w:rsid w:val="00910C20"/>
    <w:rsid w:val="009168CF"/>
    <w:rsid w:val="00921A21"/>
    <w:rsid w:val="00932B37"/>
    <w:rsid w:val="0096340D"/>
    <w:rsid w:val="00981ECF"/>
    <w:rsid w:val="0098245B"/>
    <w:rsid w:val="009844C7"/>
    <w:rsid w:val="009A268E"/>
    <w:rsid w:val="009A6F3B"/>
    <w:rsid w:val="009B12AC"/>
    <w:rsid w:val="009B6E3B"/>
    <w:rsid w:val="009B7E07"/>
    <w:rsid w:val="009C58AC"/>
    <w:rsid w:val="009D492C"/>
    <w:rsid w:val="00A05256"/>
    <w:rsid w:val="00A07F49"/>
    <w:rsid w:val="00A16B14"/>
    <w:rsid w:val="00A606A0"/>
    <w:rsid w:val="00A76A75"/>
    <w:rsid w:val="00A7727A"/>
    <w:rsid w:val="00A91D00"/>
    <w:rsid w:val="00A95DB9"/>
    <w:rsid w:val="00A979D3"/>
    <w:rsid w:val="00AB76E9"/>
    <w:rsid w:val="00AC4EB1"/>
    <w:rsid w:val="00AE4483"/>
    <w:rsid w:val="00AF7257"/>
    <w:rsid w:val="00B040FE"/>
    <w:rsid w:val="00B04479"/>
    <w:rsid w:val="00B11AC4"/>
    <w:rsid w:val="00B312C9"/>
    <w:rsid w:val="00B54D06"/>
    <w:rsid w:val="00B71AAF"/>
    <w:rsid w:val="00B7726C"/>
    <w:rsid w:val="00B93C13"/>
    <w:rsid w:val="00B965A8"/>
    <w:rsid w:val="00B97309"/>
    <w:rsid w:val="00BA57B8"/>
    <w:rsid w:val="00BB2862"/>
    <w:rsid w:val="00BB7FB0"/>
    <w:rsid w:val="00BE2277"/>
    <w:rsid w:val="00BE5808"/>
    <w:rsid w:val="00BF7557"/>
    <w:rsid w:val="00C00C28"/>
    <w:rsid w:val="00C17ECA"/>
    <w:rsid w:val="00C2135C"/>
    <w:rsid w:val="00C223C1"/>
    <w:rsid w:val="00C42C7C"/>
    <w:rsid w:val="00C440E7"/>
    <w:rsid w:val="00C56EF3"/>
    <w:rsid w:val="00C57F2B"/>
    <w:rsid w:val="00C87C7F"/>
    <w:rsid w:val="00C942DB"/>
    <w:rsid w:val="00C95E83"/>
    <w:rsid w:val="00CA118A"/>
    <w:rsid w:val="00CA3994"/>
    <w:rsid w:val="00CA68E0"/>
    <w:rsid w:val="00CB0315"/>
    <w:rsid w:val="00CC5518"/>
    <w:rsid w:val="00CC5C65"/>
    <w:rsid w:val="00CD1735"/>
    <w:rsid w:val="00CE558D"/>
    <w:rsid w:val="00CF4967"/>
    <w:rsid w:val="00D051BE"/>
    <w:rsid w:val="00D1022A"/>
    <w:rsid w:val="00D10985"/>
    <w:rsid w:val="00D1200C"/>
    <w:rsid w:val="00D12159"/>
    <w:rsid w:val="00D3377D"/>
    <w:rsid w:val="00D41430"/>
    <w:rsid w:val="00D5001B"/>
    <w:rsid w:val="00D50483"/>
    <w:rsid w:val="00D53D2D"/>
    <w:rsid w:val="00D608DB"/>
    <w:rsid w:val="00D73152"/>
    <w:rsid w:val="00D94C9D"/>
    <w:rsid w:val="00DA267F"/>
    <w:rsid w:val="00DA53B5"/>
    <w:rsid w:val="00DB4EB8"/>
    <w:rsid w:val="00DD78CB"/>
    <w:rsid w:val="00E03C07"/>
    <w:rsid w:val="00E04F7F"/>
    <w:rsid w:val="00E245AE"/>
    <w:rsid w:val="00E4330D"/>
    <w:rsid w:val="00E53E35"/>
    <w:rsid w:val="00E73040"/>
    <w:rsid w:val="00E91430"/>
    <w:rsid w:val="00E9412D"/>
    <w:rsid w:val="00EC637A"/>
    <w:rsid w:val="00ED253E"/>
    <w:rsid w:val="00EF2D13"/>
    <w:rsid w:val="00F0397A"/>
    <w:rsid w:val="00F03C66"/>
    <w:rsid w:val="00F24A70"/>
    <w:rsid w:val="00F30671"/>
    <w:rsid w:val="00F33106"/>
    <w:rsid w:val="00F3485F"/>
    <w:rsid w:val="00F41175"/>
    <w:rsid w:val="00F47619"/>
    <w:rsid w:val="00F51D3D"/>
    <w:rsid w:val="00F70572"/>
    <w:rsid w:val="00F94B41"/>
    <w:rsid w:val="00FA0C97"/>
    <w:rsid w:val="00FB6D19"/>
    <w:rsid w:val="00FC1B71"/>
    <w:rsid w:val="00FC4385"/>
    <w:rsid w:val="00FE0D60"/>
    <w:rsid w:val="00FE4EA0"/>
    <w:rsid w:val="00FF25B8"/>
    <w:rsid w:val="00FF6300"/>
    <w:rsid w:val="00FF7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,"/>
  <w:listSeparator w:val=";"/>
  <w14:docId w14:val="774DB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F47619"/>
  </w:style>
  <w:style w:type="paragraph" w:styleId="Nagwek1">
    <w:name w:val="heading 1"/>
    <w:basedOn w:val="Normalny"/>
    <w:next w:val="Normalny"/>
    <w:link w:val="Nagwek1Znak"/>
    <w:qFormat/>
    <w:rsid w:val="00B11AC4"/>
    <w:pPr>
      <w:keepNext/>
      <w:keepLines/>
      <w:numPr>
        <w:numId w:val="11"/>
      </w:numPr>
      <w:tabs>
        <w:tab w:val="left" w:pos="709"/>
      </w:tabs>
      <w:ind w:left="0" w:firstLine="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Nagwek2">
    <w:name w:val="heading 2"/>
    <w:basedOn w:val="Normalny"/>
    <w:next w:val="Normalny"/>
    <w:link w:val="Nagwek2Znak"/>
    <w:unhideWhenUsed/>
    <w:qFormat/>
    <w:rsid w:val="004762F0"/>
    <w:pPr>
      <w:keepNext/>
      <w:keepLines/>
      <w:numPr>
        <w:ilvl w:val="1"/>
        <w:numId w:val="11"/>
      </w:numPr>
      <w:tabs>
        <w:tab w:val="left" w:pos="709"/>
      </w:tabs>
      <w:ind w:left="0" w:firstLine="0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762F0"/>
    <w:pPr>
      <w:keepNext/>
      <w:keepLines/>
      <w:numPr>
        <w:ilvl w:val="2"/>
        <w:numId w:val="11"/>
      </w:numPr>
      <w:tabs>
        <w:tab w:val="left" w:pos="709"/>
      </w:tabs>
      <w:ind w:left="0" w:firstLine="0"/>
      <w:outlineLvl w:val="2"/>
    </w:pPr>
    <w:rPr>
      <w:rFonts w:eastAsia="SimSun" w:cstheme="majorBidi"/>
      <w:b/>
      <w:bCs/>
      <w:lang w:eastAsia="pl-PL"/>
    </w:rPr>
  </w:style>
  <w:style w:type="paragraph" w:styleId="Nagwek4">
    <w:name w:val="heading 4"/>
    <w:basedOn w:val="Nagwek3"/>
    <w:next w:val="Normalny"/>
    <w:link w:val="Nagwek4Znak"/>
    <w:qFormat/>
    <w:rsid w:val="004762F0"/>
    <w:pPr>
      <w:numPr>
        <w:ilvl w:val="3"/>
      </w:numPr>
      <w:ind w:left="0" w:firstLine="0"/>
      <w:outlineLvl w:val="3"/>
    </w:pPr>
  </w:style>
  <w:style w:type="paragraph" w:styleId="Nagwek5">
    <w:name w:val="heading 5"/>
    <w:basedOn w:val="Normalny"/>
    <w:next w:val="Normalny"/>
    <w:link w:val="Nagwek5Znak"/>
    <w:rsid w:val="009B6E3B"/>
    <w:pPr>
      <w:keepNext/>
      <w:tabs>
        <w:tab w:val="num" w:pos="1008"/>
        <w:tab w:val="left" w:pos="1560"/>
      </w:tabs>
      <w:spacing w:line="288" w:lineRule="auto"/>
      <w:ind w:left="1008" w:hanging="1008"/>
      <w:jc w:val="left"/>
      <w:outlineLvl w:val="4"/>
    </w:pPr>
    <w:rPr>
      <w:rFonts w:ascii="Calibri" w:eastAsia="SimSun" w:hAnsi="Calibri" w:cs="Times New Roman"/>
      <w:b/>
      <w:sz w:val="28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rsid w:val="009B6E3B"/>
    <w:pPr>
      <w:keepNext/>
      <w:suppressAutoHyphens/>
      <w:spacing w:before="9" w:line="360" w:lineRule="atLeast"/>
      <w:ind w:left="1152" w:hanging="1152"/>
      <w:outlineLvl w:val="5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rsid w:val="009B6E3B"/>
    <w:pPr>
      <w:keepNext/>
      <w:tabs>
        <w:tab w:val="num" w:pos="1296"/>
      </w:tabs>
      <w:spacing w:after="240" w:line="288" w:lineRule="auto"/>
      <w:ind w:left="1296" w:hanging="1296"/>
      <w:jc w:val="left"/>
      <w:outlineLvl w:val="6"/>
    </w:pPr>
    <w:rPr>
      <w:rFonts w:ascii="Calibri" w:eastAsia="SimSun" w:hAnsi="Calibri" w:cs="Times New Roman"/>
      <w:b/>
      <w:sz w:val="28"/>
      <w:szCs w:val="20"/>
      <w:lang w:eastAsia="pl-PL"/>
    </w:rPr>
  </w:style>
  <w:style w:type="paragraph" w:styleId="Nagwek8">
    <w:name w:val="heading 8"/>
    <w:basedOn w:val="Normalny"/>
    <w:next w:val="Normalny"/>
    <w:link w:val="Nagwek8Znak"/>
    <w:rsid w:val="009B6E3B"/>
    <w:pPr>
      <w:keepNext/>
      <w:tabs>
        <w:tab w:val="num" w:pos="1440"/>
        <w:tab w:val="left" w:pos="1560"/>
      </w:tabs>
      <w:spacing w:line="288" w:lineRule="auto"/>
      <w:ind w:left="1440" w:hanging="1440"/>
      <w:jc w:val="left"/>
      <w:outlineLvl w:val="7"/>
    </w:pPr>
    <w:rPr>
      <w:rFonts w:ascii="Calibri" w:eastAsia="SimSun" w:hAnsi="Calibri" w:cs="Times New Roman"/>
      <w:b/>
      <w:szCs w:val="20"/>
      <w:lang w:eastAsia="pl-PL"/>
    </w:rPr>
  </w:style>
  <w:style w:type="paragraph" w:styleId="Nagwek9">
    <w:name w:val="heading 9"/>
    <w:aliases w:val="nagłówek tabeli"/>
    <w:basedOn w:val="Normalny"/>
    <w:next w:val="Normalny"/>
    <w:link w:val="Nagwek9Znak"/>
    <w:rsid w:val="009B6E3B"/>
    <w:pPr>
      <w:spacing w:before="240" w:after="60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1,Nagłówek strony11"/>
    <w:basedOn w:val="Normalny"/>
    <w:link w:val="NagwekZnak"/>
    <w:rsid w:val="00741AB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aliases w:val="Nagłówek strony1 Znak,Nagłówek strony11 Znak"/>
    <w:basedOn w:val="Domylnaczcionkaakapitu"/>
    <w:link w:val="Nagwek"/>
    <w:rsid w:val="00741A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741AB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rsid w:val="00741ABF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741ABF"/>
  </w:style>
  <w:style w:type="paragraph" w:styleId="Tekstdymka">
    <w:name w:val="Balloon Text"/>
    <w:basedOn w:val="Normalny"/>
    <w:link w:val="TekstdymkaZnak"/>
    <w:uiPriority w:val="99"/>
    <w:semiHidden/>
    <w:unhideWhenUsed/>
    <w:rsid w:val="00741AB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1AB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B11AC4"/>
    <w:rPr>
      <w:rFonts w:eastAsiaTheme="majorEastAsia" w:cstheme="majorBidi"/>
      <w:b/>
      <w:bCs/>
      <w:szCs w:val="28"/>
      <w:u w:val="single"/>
    </w:rPr>
  </w:style>
  <w:style w:type="paragraph" w:styleId="Nagwekspisutreci">
    <w:name w:val="TOC Heading"/>
    <w:basedOn w:val="Nagwek1"/>
    <w:next w:val="Normalny"/>
    <w:link w:val="NagwekspisutreciZnak"/>
    <w:uiPriority w:val="39"/>
    <w:unhideWhenUsed/>
    <w:qFormat/>
    <w:rsid w:val="00FA0C97"/>
    <w:pPr>
      <w:numPr>
        <w:numId w:val="0"/>
      </w:numPr>
      <w:spacing w:line="276" w:lineRule="auto"/>
      <w:outlineLvl w:val="9"/>
    </w:pPr>
    <w:rPr>
      <w:rFonts w:eastAsia="Times New Roman"/>
      <w:lang w:eastAsia="pl-PL"/>
    </w:rPr>
  </w:style>
  <w:style w:type="paragraph" w:styleId="Spistreci1">
    <w:name w:val="toc 1"/>
    <w:next w:val="Normalny"/>
    <w:autoRedefine/>
    <w:uiPriority w:val="39"/>
    <w:unhideWhenUsed/>
    <w:qFormat/>
    <w:rsid w:val="00FC4385"/>
    <w:pPr>
      <w:tabs>
        <w:tab w:val="left" w:pos="284"/>
        <w:tab w:val="right" w:pos="9628"/>
      </w:tabs>
      <w:spacing w:after="100"/>
    </w:pPr>
    <w:rPr>
      <w:rFonts w:ascii="Calibri" w:eastAsiaTheme="majorEastAsia" w:hAnsi="Calibri" w:cstheme="majorBidi"/>
      <w:noProof/>
      <w:szCs w:val="28"/>
    </w:rPr>
  </w:style>
  <w:style w:type="character" w:styleId="Hipercze">
    <w:name w:val="Hyperlink"/>
    <w:basedOn w:val="Domylnaczcionkaakapitu"/>
    <w:uiPriority w:val="99"/>
    <w:unhideWhenUsed/>
    <w:rsid w:val="00741ABF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rsid w:val="00741AB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rsid w:val="004762F0"/>
    <w:rPr>
      <w:rFonts w:eastAsiaTheme="majorEastAsia" w:cstheme="majorBidi"/>
      <w:b/>
      <w:bCs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FC4385"/>
    <w:pPr>
      <w:tabs>
        <w:tab w:val="left" w:pos="567"/>
        <w:tab w:val="right" w:pos="9628"/>
      </w:tabs>
      <w:spacing w:after="100"/>
      <w:ind w:left="142"/>
    </w:pPr>
    <w:rPr>
      <w:noProof/>
    </w:rPr>
  </w:style>
  <w:style w:type="character" w:customStyle="1" w:styleId="Nagwek3Znak">
    <w:name w:val="Nagłówek 3 Znak"/>
    <w:basedOn w:val="Domylnaczcionkaakapitu"/>
    <w:link w:val="Nagwek3"/>
    <w:rsid w:val="004762F0"/>
    <w:rPr>
      <w:rFonts w:eastAsia="SimSun" w:cstheme="majorBidi"/>
      <w:b/>
      <w:bCs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FC4385"/>
    <w:pPr>
      <w:tabs>
        <w:tab w:val="left" w:pos="993"/>
        <w:tab w:val="right" w:pos="9628"/>
      </w:tabs>
      <w:spacing w:after="100"/>
      <w:ind w:left="284"/>
    </w:pPr>
    <w:rPr>
      <w:noProof/>
    </w:rPr>
  </w:style>
  <w:style w:type="character" w:customStyle="1" w:styleId="Nagwek4Znak">
    <w:name w:val="Nagłówek 4 Znak"/>
    <w:basedOn w:val="Domylnaczcionkaakapitu"/>
    <w:link w:val="Nagwek4"/>
    <w:rsid w:val="004762F0"/>
    <w:rPr>
      <w:rFonts w:eastAsia="SimSun" w:cstheme="majorBidi"/>
      <w:b/>
      <w:bCs/>
      <w:lang w:eastAsia="pl-PL"/>
    </w:rPr>
  </w:style>
  <w:style w:type="character" w:customStyle="1" w:styleId="Nagwek5Znak">
    <w:name w:val="Nagłówek 5 Znak"/>
    <w:basedOn w:val="Domylnaczcionkaakapitu"/>
    <w:link w:val="Nagwek5"/>
    <w:rsid w:val="009B6E3B"/>
    <w:rPr>
      <w:rFonts w:ascii="Calibri" w:eastAsia="SimSun" w:hAnsi="Calibri" w:cs="Times New Roman"/>
      <w:b/>
      <w:sz w:val="28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rsid w:val="009B6E3B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rsid w:val="009B6E3B"/>
    <w:rPr>
      <w:rFonts w:ascii="Calibri" w:eastAsia="SimSun" w:hAnsi="Calibri" w:cs="Times New Roman"/>
      <w:b/>
      <w:sz w:val="28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rsid w:val="009B6E3B"/>
    <w:rPr>
      <w:rFonts w:ascii="Calibri" w:eastAsia="SimSun" w:hAnsi="Calibri" w:cs="Times New Roman"/>
      <w:b/>
      <w:szCs w:val="20"/>
      <w:lang w:eastAsia="pl-PL"/>
    </w:rPr>
  </w:style>
  <w:style w:type="character" w:customStyle="1" w:styleId="Nagwek9Znak">
    <w:name w:val="Nagłówek 9 Znak"/>
    <w:aliases w:val="nagłówek tabeli Znak"/>
    <w:basedOn w:val="Domylnaczcionkaakapitu"/>
    <w:link w:val="Nagwek9"/>
    <w:rsid w:val="009B6E3B"/>
    <w:rPr>
      <w:rFonts w:ascii="Cambria" w:eastAsia="Times New Roman" w:hAnsi="Cambria" w:cs="Times New Roman"/>
    </w:rPr>
  </w:style>
  <w:style w:type="table" w:styleId="Tabela-Siatka">
    <w:name w:val="Table Grid"/>
    <w:basedOn w:val="Standardowy"/>
    <w:uiPriority w:val="59"/>
    <w:rsid w:val="003900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4331FA"/>
    <w:rPr>
      <w:color w:val="80808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B7982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1B7982"/>
    <w:rPr>
      <w:rFonts w:ascii="Tahoma" w:hAnsi="Tahoma" w:cs="Tahoma"/>
      <w:sz w:val="16"/>
      <w:szCs w:val="16"/>
    </w:rPr>
  </w:style>
  <w:style w:type="paragraph" w:customStyle="1" w:styleId="Spistreci">
    <w:name w:val="Spis treści"/>
    <w:basedOn w:val="Nagwekspisutreci"/>
    <w:link w:val="SpistreciZnak"/>
    <w:rsid w:val="004762F0"/>
  </w:style>
  <w:style w:type="character" w:customStyle="1" w:styleId="NagwekspisutreciZnak">
    <w:name w:val="Nagłówek spisu treści Znak"/>
    <w:basedOn w:val="Nagwek1Znak"/>
    <w:link w:val="Nagwekspisutreci"/>
    <w:uiPriority w:val="39"/>
    <w:rsid w:val="00FA0C97"/>
    <w:rPr>
      <w:rFonts w:eastAsia="Times New Roman" w:cstheme="majorBidi"/>
      <w:b/>
      <w:bCs/>
      <w:szCs w:val="28"/>
      <w:u w:val="single"/>
      <w:lang w:eastAsia="pl-PL"/>
    </w:rPr>
  </w:style>
  <w:style w:type="character" w:customStyle="1" w:styleId="SpistreciZnak">
    <w:name w:val="Spis treści Znak"/>
    <w:basedOn w:val="NagwekspisutreciZnak"/>
    <w:link w:val="Spistreci"/>
    <w:rsid w:val="004762F0"/>
    <w:rPr>
      <w:rFonts w:eastAsia="Times New Roman" w:cstheme="majorBidi"/>
      <w:b/>
      <w:bCs/>
      <w:szCs w:val="28"/>
      <w:u w:val="single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FC4385"/>
    <w:pPr>
      <w:tabs>
        <w:tab w:val="left" w:pos="1276"/>
        <w:tab w:val="right" w:pos="9628"/>
      </w:tabs>
      <w:spacing w:after="100"/>
      <w:ind w:left="426"/>
    </w:pPr>
    <w:rPr>
      <w:rFonts w:eastAsiaTheme="minorEastAsia"/>
      <w:noProof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gol\AppData\Roaming\Microsoft\Szablony\Content%20Control%20Tools%20Ver.%204.5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CE9B9F8B9648F8A46A8D4AA8CD3B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FC630A-E123-448B-82A2-1F79B5DF0718}"/>
      </w:docPartPr>
      <w:docPartBody>
        <w:p w:rsidR="00481701" w:rsidRDefault="006B4CE9">
          <w:r w:rsidRPr="00704D33">
            <w:rPr>
              <w:rStyle w:val="Tekstzastpczy"/>
            </w:rPr>
            <w:t>[Firma]</w:t>
          </w:r>
        </w:p>
      </w:docPartBody>
    </w:docPart>
    <w:docPart>
      <w:docPartPr>
        <w:name w:val="14A5DC3A6A794085BE253C91925C3E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54CA91-7B47-4D4E-B7FD-FF67ED1E047A}"/>
      </w:docPartPr>
      <w:docPartBody>
        <w:p w:rsidR="00481701" w:rsidRDefault="00AA1C1D" w:rsidP="00AA1C1D">
          <w:pPr>
            <w:pStyle w:val="14A5DC3A6A794085BE253C91925C3E84"/>
          </w:pPr>
          <w:r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01.09.2022</w:t>
          </w:r>
        </w:p>
      </w:docPartBody>
    </w:docPart>
    <w:docPart>
      <w:docPartPr>
        <w:name w:val="E47F3FB6137548A19625145A1CBB54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498BB8-AB30-4698-B96E-E1B9432951C4}"/>
      </w:docPartPr>
      <w:docPartBody>
        <w:p w:rsidR="00481701" w:rsidRDefault="00AA1C1D" w:rsidP="00AA1C1D">
          <w:pPr>
            <w:pStyle w:val="E47F3FB6137548A19625145A1CBB5446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  <w:lang w:eastAsia="pl-PL"/>
            </w:rPr>
            <w:t>[Data opublikowania]</w:t>
          </w:r>
        </w:p>
      </w:docPartBody>
    </w:docPart>
    <w:docPart>
      <w:docPartPr>
        <w:name w:val="75F27064B7F144A0814D83DF06B69E6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AC6BD4-EC96-4827-80F0-3A00E8EF5B83}"/>
      </w:docPartPr>
      <w:docPartBody>
        <w:p w:rsidR="00481701" w:rsidRDefault="00AA1C1D" w:rsidP="00AA1C1D">
          <w:pPr>
            <w:pStyle w:val="75F27064B7F144A0814D83DF06B69E6B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  <w:lang w:eastAsia="pl-PL"/>
            </w:rPr>
            <w:t>[Data opublikowania]</w:t>
          </w:r>
        </w:p>
      </w:docPartBody>
    </w:docPart>
    <w:docPart>
      <w:docPartPr>
        <w:name w:val="F9475EFB4BDA4B4B8091943CCFD69C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1DDF66-36BE-4357-BE08-CC4950CF180D}"/>
      </w:docPartPr>
      <w:docPartBody>
        <w:p w:rsidR="00481701" w:rsidRDefault="00AA1C1D" w:rsidP="00AA1C1D">
          <w:pPr>
            <w:pStyle w:val="F9475EFB4BDA4B4B8091943CCFD69CAA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  <w:lang w:eastAsia="pl-PL"/>
            </w:rPr>
            <w:t>[Data opublikowania]</w:t>
          </w:r>
        </w:p>
      </w:docPartBody>
    </w:docPart>
    <w:docPart>
      <w:docPartPr>
        <w:name w:val="1BE38F6BE2E64337ADAD136597227DE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080A57-8019-422E-9195-8A18F0388AD2}"/>
      </w:docPartPr>
      <w:docPartBody>
        <w:p w:rsidR="00481701" w:rsidRDefault="00AA1C1D" w:rsidP="00AA1C1D">
          <w:pPr>
            <w:pStyle w:val="1BE38F6BE2E64337ADAD136597227DEA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  <w:lang w:eastAsia="pl-PL"/>
            </w:rPr>
            <w:t>[Data opublikowania]</w:t>
          </w:r>
        </w:p>
      </w:docPartBody>
    </w:docPart>
    <w:docPart>
      <w:docPartPr>
        <w:name w:val="09672837B38340BDBFFBB96E312D71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DDB7BD6-B36D-482D-93CC-159A509ADFF7}"/>
      </w:docPartPr>
      <w:docPartBody>
        <w:p w:rsidR="008F4687" w:rsidRDefault="00193BFC" w:rsidP="00193BFC">
          <w:pPr>
            <w:pStyle w:val="09672837B38340BDBFFBB96E312D711D3"/>
          </w:pPr>
          <w:r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[Numer projektu]</w:t>
          </w:r>
        </w:p>
      </w:docPartBody>
    </w:docPart>
    <w:docPart>
      <w:docPartPr>
        <w:name w:val="E1D4752D3C9E4BD5906F21E54F948C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44F057F-83E0-4229-95A0-DB28D5CD81DE}"/>
      </w:docPartPr>
      <w:docPartBody>
        <w:p w:rsidR="008F4687" w:rsidRDefault="00890251" w:rsidP="00890251">
          <w:pPr>
            <w:pStyle w:val="E1D4752D3C9E4BD5906F21E54F948C87"/>
          </w:pPr>
          <w:r w:rsidRPr="00704D33">
            <w:rPr>
              <w:rStyle w:val="Tekstzastpczy"/>
            </w:rPr>
            <w:t>[Firma]</w:t>
          </w:r>
        </w:p>
      </w:docPartBody>
    </w:docPart>
    <w:docPart>
      <w:docPartPr>
        <w:name w:val="21AF798E2D28498486306F4C791877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2F54A9-1DA2-463F-B4C0-4E951BE8C76F}"/>
      </w:docPartPr>
      <w:docPartBody>
        <w:p w:rsidR="0082376A" w:rsidRDefault="00AA1C1D" w:rsidP="00AA1C1D">
          <w:pPr>
            <w:pStyle w:val="21AF798E2D28498486306F4C7918778B1"/>
          </w:pPr>
          <w:r w:rsidRPr="00540A93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[Data opublikowania]</w:t>
          </w:r>
        </w:p>
      </w:docPartBody>
    </w:docPart>
    <w:docPart>
      <w:docPartPr>
        <w:name w:val="6E9CC5A910F34734952DE621F5053F7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C3B9BF2-010B-4F81-B5E7-8FAB04E8A096}"/>
      </w:docPartPr>
      <w:docPartBody>
        <w:p w:rsidR="0082376A" w:rsidRDefault="00193BFC" w:rsidP="00193BFC">
          <w:pPr>
            <w:pStyle w:val="6E9CC5A910F34734952DE621F5053F743"/>
          </w:pPr>
          <w:r w:rsidRPr="00540A93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[</w:t>
          </w:r>
          <w:r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Numer projektu</w:t>
          </w:r>
          <w:r w:rsidRPr="00540A93">
            <w:rPr>
              <w:rFonts w:ascii="Times New Roman" w:eastAsia="Times New Roman" w:hAnsi="Times New Roman" w:cs="Times New Roman"/>
              <w:i/>
              <w:sz w:val="20"/>
              <w:szCs w:val="20"/>
              <w:lang w:eastAsia="pl-PL"/>
            </w:rPr>
            <w:t>]</w:t>
          </w:r>
        </w:p>
      </w:docPartBody>
    </w:docPart>
    <w:docPart>
      <w:docPartPr>
        <w:name w:val="DefaultPlaceholder_226757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1CC42A-BFA2-45E5-97C0-9FE27C057A1F}"/>
      </w:docPartPr>
      <w:docPartBody>
        <w:p w:rsidR="00174519" w:rsidRDefault="007513CA">
          <w:r w:rsidRPr="0088220F">
            <w:rPr>
              <w:rStyle w:val="Tekstzastpczy"/>
            </w:rPr>
            <w:t>Wybierz element.</w:t>
          </w:r>
        </w:p>
      </w:docPartBody>
    </w:docPart>
    <w:docPart>
      <w:docPartPr>
        <w:name w:val="F2B659892CBB44E58FBD6D728B59B4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DAC3B9-1538-44D9-8B0F-E885092BFD69}"/>
      </w:docPartPr>
      <w:docPartBody>
        <w:p w:rsidR="00174519" w:rsidRDefault="007513CA" w:rsidP="007513CA">
          <w:pPr>
            <w:pStyle w:val="F2B659892CBB44E58FBD6D728B59B43D"/>
          </w:pPr>
          <w:r w:rsidRPr="0088220F">
            <w:rPr>
              <w:rStyle w:val="Tekstzastpczy"/>
            </w:rPr>
            <w:t>Wybierz element.</w:t>
          </w:r>
        </w:p>
      </w:docPartBody>
    </w:docPart>
    <w:docPart>
      <w:docPartPr>
        <w:name w:val="F7A563876F734697A1CCFD4E384C002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46AF12-56BC-4A02-B5A9-65831FDA5C5E}"/>
      </w:docPartPr>
      <w:docPartBody>
        <w:p w:rsidR="00193BFC" w:rsidRDefault="00193BFC" w:rsidP="00193BFC">
          <w:pPr>
            <w:pStyle w:val="F7A563876F734697A1CCFD4E384C0025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</w:rPr>
            <w:t>[Data opublikowania]</w:t>
          </w:r>
        </w:p>
      </w:docPartBody>
    </w:docPart>
    <w:docPart>
      <w:docPartPr>
        <w:name w:val="CFA8235C41464FF0BFFC7D9645E8EB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9188649-F70A-460D-BC07-7D8F229754F3}"/>
      </w:docPartPr>
      <w:docPartBody>
        <w:p w:rsidR="00193BFC" w:rsidRDefault="00193BFC" w:rsidP="00193BFC">
          <w:pPr>
            <w:pStyle w:val="CFA8235C41464FF0BFFC7D9645E8EB81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</w:rPr>
            <w:t>[Data opublikowania]</w:t>
          </w:r>
        </w:p>
      </w:docPartBody>
    </w:docPart>
    <w:docPart>
      <w:docPartPr>
        <w:name w:val="B6C83B7120B045E091883D781779DB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9B540E-20A1-44CE-9793-1CB562996772}"/>
      </w:docPartPr>
      <w:docPartBody>
        <w:p w:rsidR="00193BFC" w:rsidRDefault="00193BFC" w:rsidP="00193BFC">
          <w:pPr>
            <w:pStyle w:val="B6C83B7120B045E091883D781779DB92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</w:rPr>
            <w:t>[Data opublikowania]</w:t>
          </w:r>
        </w:p>
      </w:docPartBody>
    </w:docPart>
    <w:docPart>
      <w:docPartPr>
        <w:name w:val="57FEEF16A8B34E6EA5328B4D311746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A6FB49-F883-4521-9175-6D9FAC298277}"/>
      </w:docPartPr>
      <w:docPartBody>
        <w:p w:rsidR="00193BFC" w:rsidRDefault="00193BFC" w:rsidP="00193BFC">
          <w:pPr>
            <w:pStyle w:val="57FEEF16A8B34E6EA5328B4D3117462E"/>
          </w:pPr>
          <w:r w:rsidRPr="001B7982">
            <w:rPr>
              <w:rFonts w:ascii="Times New Roman" w:eastAsia="Times New Roman" w:hAnsi="Times New Roman" w:cs="Times New Roman"/>
              <w:i/>
              <w:sz w:val="18"/>
              <w:szCs w:val="18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CE9"/>
    <w:rsid w:val="00174519"/>
    <w:rsid w:val="00193BFC"/>
    <w:rsid w:val="0029191D"/>
    <w:rsid w:val="002E2923"/>
    <w:rsid w:val="00347BD6"/>
    <w:rsid w:val="00481701"/>
    <w:rsid w:val="004904AB"/>
    <w:rsid w:val="004A31D3"/>
    <w:rsid w:val="004D4C28"/>
    <w:rsid w:val="00565144"/>
    <w:rsid w:val="005E7A50"/>
    <w:rsid w:val="006B4CE9"/>
    <w:rsid w:val="006E3D91"/>
    <w:rsid w:val="007513CA"/>
    <w:rsid w:val="0082376A"/>
    <w:rsid w:val="00890251"/>
    <w:rsid w:val="008F4687"/>
    <w:rsid w:val="00AA1C1D"/>
    <w:rsid w:val="00B10292"/>
    <w:rsid w:val="00B54548"/>
    <w:rsid w:val="00BB7762"/>
    <w:rsid w:val="00BF1C6E"/>
    <w:rsid w:val="00DE5E19"/>
    <w:rsid w:val="00E132B5"/>
    <w:rsid w:val="00E70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17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93BFC"/>
    <w:rPr>
      <w:color w:val="808080"/>
    </w:rPr>
  </w:style>
  <w:style w:type="paragraph" w:customStyle="1" w:styleId="8D0C8F1E842A47558184DD4284D3FC6D">
    <w:name w:val="8D0C8F1E842A47558184DD4284D3FC6D"/>
    <w:rsid w:val="005E7A50"/>
    <w:pPr>
      <w:spacing w:after="160" w:line="259" w:lineRule="auto"/>
    </w:pPr>
  </w:style>
  <w:style w:type="paragraph" w:customStyle="1" w:styleId="7B7C19E5144E4CD6962A44FA2821FD7D">
    <w:name w:val="7B7C19E5144E4CD6962A44FA2821FD7D"/>
    <w:rsid w:val="005E7A50"/>
    <w:pPr>
      <w:spacing w:after="160" w:line="259" w:lineRule="auto"/>
    </w:pPr>
  </w:style>
  <w:style w:type="paragraph" w:customStyle="1" w:styleId="27F51DFFC64C40CB8D0F055FCD2589CC">
    <w:name w:val="27F51DFFC64C40CB8D0F055FCD2589CC"/>
    <w:rsid w:val="005E7A50"/>
    <w:pPr>
      <w:spacing w:after="160" w:line="259" w:lineRule="auto"/>
    </w:pPr>
  </w:style>
  <w:style w:type="paragraph" w:customStyle="1" w:styleId="F44528CEEF3949D19EB7DCBB41DF4D70">
    <w:name w:val="F44528CEEF3949D19EB7DCBB41DF4D70"/>
    <w:rsid w:val="005E7A50"/>
    <w:pPr>
      <w:spacing w:after="160" w:line="259" w:lineRule="auto"/>
    </w:pPr>
  </w:style>
  <w:style w:type="paragraph" w:customStyle="1" w:styleId="1992D5A39BD94C43851D6BC86B41AE47">
    <w:name w:val="1992D5A39BD94C43851D6BC86B41AE47"/>
    <w:rsid w:val="005E7A50"/>
    <w:pPr>
      <w:spacing w:after="160" w:line="259" w:lineRule="auto"/>
    </w:pPr>
  </w:style>
  <w:style w:type="paragraph" w:customStyle="1" w:styleId="794610EDBB164F85BB2F81281464287F">
    <w:name w:val="794610EDBB164F85BB2F81281464287F"/>
    <w:rsid w:val="005E7A50"/>
    <w:pPr>
      <w:spacing w:after="160" w:line="259" w:lineRule="auto"/>
    </w:pPr>
  </w:style>
  <w:style w:type="paragraph" w:customStyle="1" w:styleId="9F58954916BC440C804600BB224E1210">
    <w:name w:val="9F58954916BC440C804600BB224E1210"/>
    <w:rsid w:val="005E7A50"/>
    <w:pPr>
      <w:spacing w:after="160" w:line="259" w:lineRule="auto"/>
    </w:pPr>
  </w:style>
  <w:style w:type="paragraph" w:customStyle="1" w:styleId="4FB4AFB8EFBE49F5BA7916CC948DD200">
    <w:name w:val="4FB4AFB8EFBE49F5BA7916CC948DD200"/>
    <w:rsid w:val="005E7A50"/>
    <w:pPr>
      <w:spacing w:after="160" w:line="259" w:lineRule="auto"/>
    </w:pPr>
  </w:style>
  <w:style w:type="paragraph" w:customStyle="1" w:styleId="C91B5C1E68704DF0843ECB97CA2CE46B">
    <w:name w:val="C91B5C1E68704DF0843ECB97CA2CE46B"/>
    <w:rsid w:val="005E7A50"/>
    <w:pPr>
      <w:spacing w:after="160" w:line="259" w:lineRule="auto"/>
    </w:pPr>
  </w:style>
  <w:style w:type="paragraph" w:customStyle="1" w:styleId="B272A53FC5374C1497C643FC611AB6C4">
    <w:name w:val="B272A53FC5374C1497C643FC611AB6C4"/>
    <w:rsid w:val="005E7A50"/>
    <w:pPr>
      <w:spacing w:after="160" w:line="259" w:lineRule="auto"/>
    </w:pPr>
  </w:style>
  <w:style w:type="paragraph" w:customStyle="1" w:styleId="E1D4752D3C9E4BD5906F21E54F948C87">
    <w:name w:val="E1D4752D3C9E4BD5906F21E54F948C87"/>
    <w:rsid w:val="00890251"/>
  </w:style>
  <w:style w:type="paragraph" w:customStyle="1" w:styleId="E56AB8A6D30140B29E4C57473B5D9A1F">
    <w:name w:val="E56AB8A6D30140B29E4C57473B5D9A1F"/>
    <w:rsid w:val="005E7A50"/>
    <w:pPr>
      <w:spacing w:after="160" w:line="259" w:lineRule="auto"/>
    </w:pPr>
  </w:style>
  <w:style w:type="paragraph" w:customStyle="1" w:styleId="959AA2BAB9D046B686D40CBE685CDE07">
    <w:name w:val="959AA2BAB9D046B686D40CBE685CDE07"/>
    <w:rsid w:val="005E7A50"/>
    <w:pPr>
      <w:spacing w:after="160" w:line="259" w:lineRule="auto"/>
    </w:pPr>
  </w:style>
  <w:style w:type="paragraph" w:customStyle="1" w:styleId="51A7D40325674369920691A2CC0C47D0">
    <w:name w:val="51A7D40325674369920691A2CC0C47D0"/>
    <w:rsid w:val="005E7A50"/>
    <w:pPr>
      <w:spacing w:after="160" w:line="259" w:lineRule="auto"/>
    </w:pPr>
  </w:style>
  <w:style w:type="paragraph" w:customStyle="1" w:styleId="1927E9CB7F4C4313A579E7D97E20C593">
    <w:name w:val="1927E9CB7F4C4313A579E7D97E20C593"/>
    <w:rsid w:val="005E7A50"/>
    <w:pPr>
      <w:spacing w:after="160" w:line="259" w:lineRule="auto"/>
    </w:pPr>
  </w:style>
  <w:style w:type="paragraph" w:customStyle="1" w:styleId="A15E1468323B43698EFA6ED30BBEC985">
    <w:name w:val="A15E1468323B43698EFA6ED30BBEC985"/>
    <w:rsid w:val="005E7A50"/>
    <w:pPr>
      <w:spacing w:after="160" w:line="259" w:lineRule="auto"/>
    </w:pPr>
  </w:style>
  <w:style w:type="paragraph" w:customStyle="1" w:styleId="7479840A904349DD891D0393ABE10160">
    <w:name w:val="7479840A904349DD891D0393ABE10160"/>
    <w:rsid w:val="005E7A50"/>
    <w:pPr>
      <w:spacing w:after="160" w:line="259" w:lineRule="auto"/>
    </w:pPr>
  </w:style>
  <w:style w:type="paragraph" w:customStyle="1" w:styleId="4081F2F481714BE3A0EFAA3600415FA4">
    <w:name w:val="4081F2F481714BE3A0EFAA3600415FA4"/>
    <w:rsid w:val="005E7A50"/>
    <w:pPr>
      <w:spacing w:after="160" w:line="259" w:lineRule="auto"/>
    </w:pPr>
  </w:style>
  <w:style w:type="paragraph" w:customStyle="1" w:styleId="62FF8FCF05F34F73A2D28471DC02D430">
    <w:name w:val="62FF8FCF05F34F73A2D28471DC02D430"/>
    <w:rsid w:val="005E7A50"/>
    <w:pPr>
      <w:spacing w:after="160" w:line="259" w:lineRule="auto"/>
    </w:pPr>
  </w:style>
  <w:style w:type="paragraph" w:customStyle="1" w:styleId="2316D1D9D3854EB9956501C607300528">
    <w:name w:val="2316D1D9D3854EB9956501C607300528"/>
    <w:rsid w:val="005E7A50"/>
    <w:pPr>
      <w:spacing w:after="160" w:line="259" w:lineRule="auto"/>
    </w:pPr>
  </w:style>
  <w:style w:type="paragraph" w:customStyle="1" w:styleId="E371FF75D0D7459F98D66C50BE64F877">
    <w:name w:val="E371FF75D0D7459F98D66C50BE64F877"/>
    <w:rsid w:val="005E7A50"/>
    <w:pPr>
      <w:spacing w:after="160" w:line="259" w:lineRule="auto"/>
    </w:pPr>
  </w:style>
  <w:style w:type="paragraph" w:customStyle="1" w:styleId="298DFFE7738F4F548F0D5500E6F096FC">
    <w:name w:val="298DFFE7738F4F548F0D5500E6F096FC"/>
    <w:rsid w:val="005E7A50"/>
    <w:pPr>
      <w:spacing w:after="160" w:line="259" w:lineRule="auto"/>
    </w:pPr>
  </w:style>
  <w:style w:type="paragraph" w:customStyle="1" w:styleId="F52832DD786D4C108ACD5F2ADDE0F4F4">
    <w:name w:val="F52832DD786D4C108ACD5F2ADDE0F4F4"/>
    <w:rsid w:val="005E7A50"/>
    <w:pPr>
      <w:spacing w:after="160" w:line="259" w:lineRule="auto"/>
    </w:pPr>
  </w:style>
  <w:style w:type="paragraph" w:customStyle="1" w:styleId="71F1CC47C3B44CC799BABEC3A5B47551">
    <w:name w:val="71F1CC47C3B44CC799BABEC3A5B47551"/>
    <w:rsid w:val="005E7A50"/>
    <w:pPr>
      <w:spacing w:after="160" w:line="259" w:lineRule="auto"/>
    </w:pPr>
  </w:style>
  <w:style w:type="paragraph" w:customStyle="1" w:styleId="C1A5C21742CD432AB8DD4A4F40537CD2">
    <w:name w:val="C1A5C21742CD432AB8DD4A4F40537CD2"/>
    <w:rsid w:val="005E7A50"/>
    <w:pPr>
      <w:spacing w:after="160" w:line="259" w:lineRule="auto"/>
    </w:pPr>
  </w:style>
  <w:style w:type="paragraph" w:customStyle="1" w:styleId="029957BD10B642FD9187136CA2CFE5F6">
    <w:name w:val="029957BD10B642FD9187136CA2CFE5F6"/>
    <w:rsid w:val="005E7A50"/>
    <w:pPr>
      <w:spacing w:after="160" w:line="259" w:lineRule="auto"/>
    </w:pPr>
  </w:style>
  <w:style w:type="paragraph" w:customStyle="1" w:styleId="C115D9D027DC45AC9AA6C66296A6BAD3">
    <w:name w:val="C115D9D027DC45AC9AA6C66296A6BAD3"/>
    <w:rsid w:val="005E7A50"/>
    <w:pPr>
      <w:spacing w:after="160" w:line="259" w:lineRule="auto"/>
    </w:pPr>
  </w:style>
  <w:style w:type="paragraph" w:customStyle="1" w:styleId="F2B659892CBB44E58FBD6D728B59B43D">
    <w:name w:val="F2B659892CBB44E58FBD6D728B59B43D"/>
    <w:rsid w:val="007513CA"/>
  </w:style>
  <w:style w:type="paragraph" w:customStyle="1" w:styleId="9539217B5AB14B8993BF3AED755A84DF">
    <w:name w:val="9539217B5AB14B8993BF3AED755A84DF"/>
    <w:rsid w:val="005E7A50"/>
    <w:pPr>
      <w:spacing w:after="160" w:line="259" w:lineRule="auto"/>
    </w:pPr>
  </w:style>
  <w:style w:type="paragraph" w:customStyle="1" w:styleId="26654A1EE401400FADB9C35198FE0B98">
    <w:name w:val="26654A1EE401400FADB9C35198FE0B98"/>
    <w:rsid w:val="005E7A50"/>
    <w:pPr>
      <w:spacing w:after="160" w:line="259" w:lineRule="auto"/>
    </w:pPr>
  </w:style>
  <w:style w:type="paragraph" w:customStyle="1" w:styleId="E4DA1B2D14AC4DD7B91817EB7F9EAB2B">
    <w:name w:val="E4DA1B2D14AC4DD7B91817EB7F9EAB2B"/>
    <w:rsid w:val="005E7A50"/>
    <w:pPr>
      <w:spacing w:after="160" w:line="259" w:lineRule="auto"/>
    </w:pPr>
  </w:style>
  <w:style w:type="paragraph" w:customStyle="1" w:styleId="24D0C238ACA04A9F8C3279C7AF92FEE4">
    <w:name w:val="24D0C238ACA04A9F8C3279C7AF92FEE4"/>
    <w:rsid w:val="005E7A50"/>
    <w:pPr>
      <w:spacing w:after="160" w:line="259" w:lineRule="auto"/>
    </w:pPr>
  </w:style>
  <w:style w:type="paragraph" w:customStyle="1" w:styleId="A75E51EF90F3467B830D27F5618F91C2">
    <w:name w:val="A75E51EF90F3467B830D27F5618F91C2"/>
    <w:rsid w:val="005E7A50"/>
    <w:pPr>
      <w:spacing w:after="160" w:line="259" w:lineRule="auto"/>
    </w:pPr>
  </w:style>
  <w:style w:type="paragraph" w:customStyle="1" w:styleId="0E8E34DE0E874869B2C81D4D0E4B767C">
    <w:name w:val="0E8E34DE0E874869B2C81D4D0E4B767C"/>
    <w:rsid w:val="005E7A50"/>
    <w:pPr>
      <w:spacing w:after="160" w:line="259" w:lineRule="auto"/>
    </w:pPr>
  </w:style>
  <w:style w:type="paragraph" w:customStyle="1" w:styleId="E47F3FB6137548A19625145A1CBB5446">
    <w:name w:val="E47F3FB6137548A19625145A1CBB5446"/>
    <w:rsid w:val="00AA1C1D"/>
    <w:pPr>
      <w:spacing w:after="0" w:line="240" w:lineRule="auto"/>
      <w:jc w:val="both"/>
    </w:pPr>
    <w:rPr>
      <w:rFonts w:eastAsia="MS Mincho"/>
      <w:lang w:eastAsia="en-US"/>
    </w:rPr>
  </w:style>
  <w:style w:type="paragraph" w:customStyle="1" w:styleId="75F27064B7F144A0814D83DF06B69E6B">
    <w:name w:val="75F27064B7F144A0814D83DF06B69E6B"/>
    <w:rsid w:val="00AA1C1D"/>
    <w:pPr>
      <w:spacing w:after="0" w:line="240" w:lineRule="auto"/>
      <w:jc w:val="both"/>
    </w:pPr>
    <w:rPr>
      <w:rFonts w:eastAsia="MS Mincho"/>
      <w:lang w:eastAsia="en-US"/>
    </w:rPr>
  </w:style>
  <w:style w:type="paragraph" w:customStyle="1" w:styleId="F9475EFB4BDA4B4B8091943CCFD69CAA">
    <w:name w:val="F9475EFB4BDA4B4B8091943CCFD69CAA"/>
    <w:rsid w:val="00AA1C1D"/>
    <w:pPr>
      <w:spacing w:after="0" w:line="240" w:lineRule="auto"/>
      <w:jc w:val="both"/>
    </w:pPr>
    <w:rPr>
      <w:rFonts w:eastAsia="MS Mincho"/>
      <w:lang w:eastAsia="en-US"/>
    </w:rPr>
  </w:style>
  <w:style w:type="paragraph" w:customStyle="1" w:styleId="1BE38F6BE2E64337ADAD136597227DEA">
    <w:name w:val="1BE38F6BE2E64337ADAD136597227DEA"/>
    <w:rsid w:val="00AA1C1D"/>
    <w:pPr>
      <w:spacing w:after="0" w:line="240" w:lineRule="auto"/>
      <w:jc w:val="both"/>
    </w:pPr>
    <w:rPr>
      <w:rFonts w:eastAsia="MS Mincho"/>
      <w:lang w:eastAsia="en-US"/>
    </w:rPr>
  </w:style>
  <w:style w:type="paragraph" w:customStyle="1" w:styleId="14A5DC3A6A794085BE253C91925C3E84">
    <w:name w:val="14A5DC3A6A794085BE253C91925C3E84"/>
    <w:rsid w:val="00AA1C1D"/>
    <w:pPr>
      <w:spacing w:after="0" w:line="240" w:lineRule="auto"/>
      <w:jc w:val="both"/>
    </w:pPr>
    <w:rPr>
      <w:rFonts w:eastAsia="MS Mincho"/>
      <w:lang w:eastAsia="en-US"/>
    </w:rPr>
  </w:style>
  <w:style w:type="paragraph" w:customStyle="1" w:styleId="21AF798E2D28498486306F4C7918778B1">
    <w:name w:val="21AF798E2D28498486306F4C7918778B1"/>
    <w:rsid w:val="00AA1C1D"/>
    <w:pPr>
      <w:spacing w:after="0" w:line="240" w:lineRule="auto"/>
      <w:jc w:val="both"/>
    </w:pPr>
    <w:rPr>
      <w:rFonts w:eastAsia="MS Mincho"/>
      <w:lang w:eastAsia="en-US"/>
    </w:rPr>
  </w:style>
  <w:style w:type="paragraph" w:customStyle="1" w:styleId="F7A563876F734697A1CCFD4E384C0025">
    <w:name w:val="F7A563876F734697A1CCFD4E384C0025"/>
    <w:rsid w:val="00193BFC"/>
  </w:style>
  <w:style w:type="paragraph" w:customStyle="1" w:styleId="CFA8235C41464FF0BFFC7D9645E8EB81">
    <w:name w:val="CFA8235C41464FF0BFFC7D9645E8EB81"/>
    <w:rsid w:val="00193BFC"/>
  </w:style>
  <w:style w:type="paragraph" w:customStyle="1" w:styleId="B6C83B7120B045E091883D781779DB92">
    <w:name w:val="B6C83B7120B045E091883D781779DB92"/>
    <w:rsid w:val="00193BFC"/>
  </w:style>
  <w:style w:type="paragraph" w:customStyle="1" w:styleId="57FEEF16A8B34E6EA5328B4D3117462E">
    <w:name w:val="57FEEF16A8B34E6EA5328B4D3117462E"/>
    <w:rsid w:val="00193BFC"/>
  </w:style>
  <w:style w:type="paragraph" w:customStyle="1" w:styleId="1EB5C9EC44B34CE79BB915EDD76B1CAF">
    <w:name w:val="1EB5C9EC44B34CE79BB915EDD76B1CAF"/>
    <w:rsid w:val="00193BFC"/>
  </w:style>
  <w:style w:type="paragraph" w:customStyle="1" w:styleId="B44DFBCDEEEB4EFCAF527D4AD8B03CD2">
    <w:name w:val="B44DFBCDEEEB4EFCAF527D4AD8B03CD2"/>
    <w:rsid w:val="00193BFC"/>
  </w:style>
  <w:style w:type="paragraph" w:customStyle="1" w:styleId="3A6E9D12C6CD4579B844F42C6FE689D3">
    <w:name w:val="3A6E9D12C6CD4579B844F42C6FE689D3"/>
    <w:rsid w:val="00193BFC"/>
  </w:style>
  <w:style w:type="paragraph" w:customStyle="1" w:styleId="0E22EC9AA2D34CDA9713E08753C36316">
    <w:name w:val="0E22EC9AA2D34CDA9713E08753C36316"/>
    <w:rsid w:val="00193BFC"/>
  </w:style>
  <w:style w:type="paragraph" w:customStyle="1" w:styleId="24EDB8618094408CA959B5934E3CF8B0">
    <w:name w:val="24EDB8618094408CA959B5934E3CF8B0"/>
    <w:rsid w:val="00193BFC"/>
  </w:style>
  <w:style w:type="paragraph" w:customStyle="1" w:styleId="CB773F9E4FBF402A950AD17378436056">
    <w:name w:val="CB773F9E4FBF402A950AD17378436056"/>
    <w:rsid w:val="00193BFC"/>
  </w:style>
  <w:style w:type="paragraph" w:customStyle="1" w:styleId="80A0F9B65F61453BB1F82D158DACD479">
    <w:name w:val="80A0F9B65F61453BB1F82D158DACD479"/>
    <w:rsid w:val="00193BFC"/>
  </w:style>
  <w:style w:type="paragraph" w:customStyle="1" w:styleId="E2970D7EE5434D508A337C82EFDC00DC">
    <w:name w:val="E2970D7EE5434D508A337C82EFDC00DC"/>
    <w:rsid w:val="00193BFC"/>
  </w:style>
  <w:style w:type="paragraph" w:customStyle="1" w:styleId="09672837B38340BDBFFBB96E312D711D3">
    <w:name w:val="09672837B38340BDBFFBB96E312D711D3"/>
    <w:rsid w:val="00193BFC"/>
    <w:pPr>
      <w:spacing w:after="0" w:line="240" w:lineRule="auto"/>
      <w:jc w:val="both"/>
    </w:pPr>
    <w:rPr>
      <w:rFonts w:eastAsia="MS Mincho"/>
      <w:lang w:eastAsia="en-US"/>
    </w:rPr>
  </w:style>
  <w:style w:type="paragraph" w:customStyle="1" w:styleId="6E9CC5A910F34734952DE621F5053F743">
    <w:name w:val="6E9CC5A910F34734952DE621F5053F743"/>
    <w:rsid w:val="00193BFC"/>
    <w:pPr>
      <w:spacing w:after="0" w:line="240" w:lineRule="auto"/>
      <w:jc w:val="both"/>
    </w:pPr>
    <w:rPr>
      <w:rFonts w:eastAsia="MS Mincho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2022-09-01T00:00:00</PublishDate>
  <Abstract/>
  <CompanyAddress>PROJEKT ……..</CompanyAddress>
  <CompanyPhone/>
  <CompanyFax>NAZWA2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41996-8835-4059-89C2-20DF16FD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Content Control Tools Ver. 4.5.dotm</Template>
  <TotalTime>37</TotalTime>
  <Pages>3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JEDN. EWID.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INSTALACJA URZĄDZEŃ FOTOWOLTAICZNYCH  NA DACHU HALI PRZEMYSŁOWEJ</dc:creator>
  <cp:lastModifiedBy>Tomek</cp:lastModifiedBy>
  <cp:revision>6</cp:revision>
  <cp:lastPrinted>2022-09-27T08:03:00Z</cp:lastPrinted>
  <dcterms:created xsi:type="dcterms:W3CDTF">2022-09-30T13:20:00Z</dcterms:created>
  <dcterms:modified xsi:type="dcterms:W3CDTF">2022-12-25T22:44:00Z</dcterms:modified>
</cp:coreProperties>
</file>